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JAVA基础第7天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类、封装、this、构造方法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训练描述：【类和对象】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有以下数据：</w:t>
      </w:r>
    </w:p>
    <w:p>
      <w:pPr>
        <w:pStyle w:val="3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三个老师信息：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教师编号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科目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薛之谦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26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张碧晨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</w:p>
    <w:p>
      <w:pPr>
        <w:pStyle w:val="32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存储两个科目信息：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课程编号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名称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创建时间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课程描述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s001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2007-02-08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Java学科，包含JavaSE和JavaEE</w:t>
      </w:r>
    </w:p>
    <w:p>
      <w:pPr>
        <w:pStyle w:val="32"/>
        <w:ind w:left="1680" w:firstLine="0" w:firstLineChars="0"/>
        <w:rPr>
          <w:lang w:val="zh-CN"/>
        </w:rPr>
      </w:pPr>
      <w:r>
        <w:rPr>
          <w:rFonts w:hint="eastAsia"/>
          <w:lang w:val="zh-CN"/>
        </w:rPr>
        <w:t>s002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2007-02-09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IOS系统开发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请分别定义两个类；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创建MainApp类中，包含main()方法，创建相应对象，通过构造方法给成员</w:t>
      </w:r>
      <w:r>
        <w:rPr>
          <w:lang w:val="zh-CN"/>
        </w:rPr>
        <w:t>变量赋值</w:t>
      </w:r>
      <w:r>
        <w:rPr>
          <w:rFonts w:hint="eastAsia"/>
          <w:lang w:val="zh-CN"/>
        </w:rPr>
        <w:t>。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打印每个对象的所有属性。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要求：每个类要按照封装的原则进行定义。并提供无参和全参的构造方法。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设计类：Teacher(教师类)和Course(课程类)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为每个类设计“成员属性”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定义两个类</w:t>
      </w:r>
    </w:p>
    <w:p>
      <w:pPr>
        <w:pStyle w:val="3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定义MainApp类，包含main()方法，分别创建对象存储数据。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训练描述：【Scanner，类和对象】</w:t>
      </w:r>
    </w:p>
    <w:p>
      <w:pPr>
        <w:pStyle w:val="32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实现从控制台接收一个学员信息，并存储到一个对象中</w:t>
      </w:r>
    </w:p>
    <w:p>
      <w:pPr>
        <w:pStyle w:val="32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打印这个对象的所有属性值。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设计，并定义一个学员类：Student，要求有以下属性：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学员编号（String） 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姓名（String）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性别（String）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身高（double）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年龄（int）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使用封装的原则，并提供无参和全参的构造方法。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</w:t>
      </w:r>
      <w:r>
        <w:rPr>
          <w:rFonts w:hint="eastAsia"/>
          <w:lang w:val="zh-CN"/>
        </w:rPr>
        <w:t>MainApp类，并包含main()方法。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程序启动后，应分别提示用户输入学员编号、姓名等信息。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>例如控制台显示：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C:\&gt;请输入学员编号：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C:\&gt;....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C:\&gt;请输入学员姓名：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C:\&gt;....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.................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数据接收到程序中</w:t>
      </w:r>
      <w:r>
        <w:rPr>
          <w:rFonts w:hint="eastAsia"/>
          <w:lang w:val="zh-CN"/>
        </w:rPr>
        <w:t>，</w:t>
      </w:r>
      <w:r>
        <w:rPr>
          <w:lang w:val="zh-CN"/>
        </w:rPr>
        <w:t>并定义局部变量存储</w:t>
      </w:r>
      <w:r>
        <w:rPr>
          <w:rFonts w:hint="eastAsia"/>
          <w:lang w:val="zh-CN"/>
        </w:rPr>
        <w:t>；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创建Student对象，通过构造方法将所有数据存储到Student对象中；</w:t>
      </w:r>
    </w:p>
    <w:p>
      <w:pPr>
        <w:pStyle w:val="32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打印对象中的每个属性值。</w:t>
      </w:r>
    </w:p>
    <w:p>
      <w:pPr>
        <w:pStyle w:val="32"/>
        <w:ind w:left="1260" w:firstLine="0" w:firstLineChars="0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1.项目经理类Manager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工号id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工资salary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奖金bonus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工作work()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2.程序员类Coder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工号id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工资salary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工作work()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1.按照以上要求定义Manager类和Coder类,属性要私有,生成空参、有参构造，setter和getter方法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2.定义测试类,在main方法中创建该类的对象并给属性赋值(演示两种方法:setter方法和构造方法)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3.调用成员方法,打印格式如下: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工号为123基本工资为15000奖金为6000的项目经理正在努力的做着管理工作,分配任务,检查员工提交上来的代码.....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工号为135基本工资为10000的程序员正在努力的写着代码......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1.老师类Teacher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年龄age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讲课内容content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2.学生类Student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姓名name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年龄age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学习内容content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吃饭eat()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学习study()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1.按照以上要求定义Teacher类和Student类,属性要私有,生成空参、有参构造，setter和getter方法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2.定义测试类,在main方法中创建该类的对象并给属性赋值(演示两种方法:setter方法和构造方法)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3.调用成员方法,打印格式如下: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年龄为30的周志鹏老师正在吃饭....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年龄为30的周志鹏老师正在亢奋的讲着Java基础中面向对象的知识........("Java基础中面向对象"代表老师讲课的内容)</w:t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年龄为18的韩光同学正在吃饭....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年龄为18的韩光同学正在专心致志的听着面向对象的知识....("面向对象"代表学生学习的内容)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1.猫类Cat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毛的颜色color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品种breed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吃饭eat()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抓老鼠catchMouse()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狗特有行为:看家lookHome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2.狗类Dog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毛的颜色color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品种breed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看家lookHome()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1.按照以上要求定义Cat类和Dog类,属性要私有,生成空参、有参构造，setter和getter方法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2.定义测试类,在main方法中创建该类的对象并给属性赋值(演示两种方法:setter方法和构造方法)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3.调用成员方法,打印格式如下: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花色的波斯猫正在吃鱼.....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花色的波斯猫正在逮老鼠....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黑色的藏獒正在啃骨头.....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黑色的藏獒正在看家.....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>
      <w:pPr>
        <w:pStyle w:val="32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：创建</w:t>
      </w:r>
      <w:r>
        <w:rPr>
          <w:lang w:val="zh-CN"/>
        </w:rPr>
        <w:t>三个图书类对象，找出价格最</w:t>
      </w:r>
      <w:r>
        <w:rPr>
          <w:rFonts w:hint="eastAsia"/>
          <w:lang w:val="zh-CN"/>
        </w:rPr>
        <w:t>高</w:t>
      </w:r>
      <w:r>
        <w:rPr>
          <w:lang w:val="zh-CN"/>
        </w:rPr>
        <w:t>的图书并打印</w:t>
      </w:r>
      <w:r>
        <w:rPr>
          <w:rFonts w:hint="eastAsia"/>
          <w:lang w:val="zh-CN"/>
        </w:rPr>
        <w:t>该</w:t>
      </w:r>
      <w:r>
        <w:rPr>
          <w:lang w:val="zh-CN"/>
        </w:rPr>
        <w:t>图书的所有信息</w:t>
      </w:r>
      <w:r>
        <w:rPr>
          <w:rFonts w:hint="eastAsia"/>
          <w:lang w:val="zh-CN"/>
        </w:rPr>
        <w:t>。</w:t>
      </w:r>
    </w:p>
    <w:p>
      <w:pPr>
        <w:pStyle w:val="3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设计“图书类”Book，要求有以下属性：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书名：</w:t>
      </w:r>
    </w:p>
    <w:p>
      <w:pPr>
        <w:pStyle w:val="32"/>
        <w:ind w:left="1260" w:firstLine="0" w:firstLineChars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价格：</w:t>
      </w:r>
    </w:p>
    <w:p>
      <w:pPr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5B20"/>
    <w:multiLevelType w:val="multilevel"/>
    <w:tmpl w:val="17D75B20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D6E21C1"/>
    <w:multiLevelType w:val="multilevel"/>
    <w:tmpl w:val="2D6E21C1"/>
    <w:lvl w:ilvl="0" w:tentative="0">
      <w:start w:val="1"/>
      <w:numFmt w:val="chineseCountingThousand"/>
      <w:lvlText w:val="%1、"/>
      <w:lvlJc w:val="left"/>
      <w:pPr>
        <w:ind w:left="127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3269C6"/>
    <w:multiLevelType w:val="multilevel"/>
    <w:tmpl w:val="323269C6"/>
    <w:lvl w:ilvl="0" w:tentative="0">
      <w:start w:val="1"/>
      <w:numFmt w:val="chineseCountingThousand"/>
      <w:lvlText w:val="%1、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BC6D36"/>
    <w:multiLevelType w:val="multilevel"/>
    <w:tmpl w:val="3EBC6D3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6D8D1172"/>
    <w:multiLevelType w:val="multilevel"/>
    <w:tmpl w:val="6D8D1172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7E4A3000"/>
    <w:multiLevelType w:val="multilevel"/>
    <w:tmpl w:val="7E4A3000"/>
    <w:lvl w:ilvl="0" w:tentative="0">
      <w:start w:val="1"/>
      <w:numFmt w:val="chineseCountingThousand"/>
      <w:lvlText w:val="%1、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7547"/>
    <w:rsid w:val="00036B5C"/>
    <w:rsid w:val="00044839"/>
    <w:rsid w:val="00073FE1"/>
    <w:rsid w:val="00074BB2"/>
    <w:rsid w:val="000763E7"/>
    <w:rsid w:val="000804CE"/>
    <w:rsid w:val="000820B6"/>
    <w:rsid w:val="00086641"/>
    <w:rsid w:val="00086AEA"/>
    <w:rsid w:val="00087967"/>
    <w:rsid w:val="0009006F"/>
    <w:rsid w:val="000A5258"/>
    <w:rsid w:val="000A73DE"/>
    <w:rsid w:val="000B3756"/>
    <w:rsid w:val="000B47F7"/>
    <w:rsid w:val="000B605A"/>
    <w:rsid w:val="000C2E64"/>
    <w:rsid w:val="000C6A55"/>
    <w:rsid w:val="000D0A8D"/>
    <w:rsid w:val="000D561A"/>
    <w:rsid w:val="000D7350"/>
    <w:rsid w:val="000E77A5"/>
    <w:rsid w:val="000F23DD"/>
    <w:rsid w:val="001009C1"/>
    <w:rsid w:val="001116C7"/>
    <w:rsid w:val="00113784"/>
    <w:rsid w:val="00113AA0"/>
    <w:rsid w:val="001146C5"/>
    <w:rsid w:val="00124A95"/>
    <w:rsid w:val="00126FF0"/>
    <w:rsid w:val="001323B9"/>
    <w:rsid w:val="00134760"/>
    <w:rsid w:val="001400FA"/>
    <w:rsid w:val="0014242E"/>
    <w:rsid w:val="00144DC6"/>
    <w:rsid w:val="00146E15"/>
    <w:rsid w:val="00152259"/>
    <w:rsid w:val="001572FC"/>
    <w:rsid w:val="00157B6E"/>
    <w:rsid w:val="0017038C"/>
    <w:rsid w:val="00170957"/>
    <w:rsid w:val="00176F48"/>
    <w:rsid w:val="001809EF"/>
    <w:rsid w:val="0018522E"/>
    <w:rsid w:val="00185D0F"/>
    <w:rsid w:val="001A12B7"/>
    <w:rsid w:val="001B2FFF"/>
    <w:rsid w:val="001D507B"/>
    <w:rsid w:val="001E3F7D"/>
    <w:rsid w:val="001F6F84"/>
    <w:rsid w:val="00203578"/>
    <w:rsid w:val="00204EFC"/>
    <w:rsid w:val="00210F3A"/>
    <w:rsid w:val="00222712"/>
    <w:rsid w:val="00227174"/>
    <w:rsid w:val="00241F03"/>
    <w:rsid w:val="0025058A"/>
    <w:rsid w:val="0026338A"/>
    <w:rsid w:val="002638C1"/>
    <w:rsid w:val="002702B3"/>
    <w:rsid w:val="0027688B"/>
    <w:rsid w:val="00281BCE"/>
    <w:rsid w:val="002825A3"/>
    <w:rsid w:val="00287009"/>
    <w:rsid w:val="00295627"/>
    <w:rsid w:val="00297748"/>
    <w:rsid w:val="002A5D9B"/>
    <w:rsid w:val="002B3C16"/>
    <w:rsid w:val="002C2A92"/>
    <w:rsid w:val="002C2A94"/>
    <w:rsid w:val="002C4A3D"/>
    <w:rsid w:val="002C5F86"/>
    <w:rsid w:val="002D4826"/>
    <w:rsid w:val="002D6321"/>
    <w:rsid w:val="002E0E43"/>
    <w:rsid w:val="002E65B3"/>
    <w:rsid w:val="002E7DED"/>
    <w:rsid w:val="002F12FE"/>
    <w:rsid w:val="002F2174"/>
    <w:rsid w:val="002F4647"/>
    <w:rsid w:val="00306C9D"/>
    <w:rsid w:val="00310732"/>
    <w:rsid w:val="003129C8"/>
    <w:rsid w:val="00320B6E"/>
    <w:rsid w:val="00322F9F"/>
    <w:rsid w:val="0033202D"/>
    <w:rsid w:val="003369A9"/>
    <w:rsid w:val="0034492A"/>
    <w:rsid w:val="0034599B"/>
    <w:rsid w:val="003474FF"/>
    <w:rsid w:val="00347986"/>
    <w:rsid w:val="00347E92"/>
    <w:rsid w:val="00352994"/>
    <w:rsid w:val="00354D10"/>
    <w:rsid w:val="0035591C"/>
    <w:rsid w:val="00360D2F"/>
    <w:rsid w:val="003647B6"/>
    <w:rsid w:val="003671A2"/>
    <w:rsid w:val="00371858"/>
    <w:rsid w:val="00374474"/>
    <w:rsid w:val="00387736"/>
    <w:rsid w:val="00392215"/>
    <w:rsid w:val="0039251A"/>
    <w:rsid w:val="00392AE5"/>
    <w:rsid w:val="003A3070"/>
    <w:rsid w:val="003A7FB3"/>
    <w:rsid w:val="003B0329"/>
    <w:rsid w:val="003B29A5"/>
    <w:rsid w:val="003B32BA"/>
    <w:rsid w:val="003B74E7"/>
    <w:rsid w:val="003C1954"/>
    <w:rsid w:val="003C7E67"/>
    <w:rsid w:val="003D031F"/>
    <w:rsid w:val="003D42C1"/>
    <w:rsid w:val="003E551A"/>
    <w:rsid w:val="003F4099"/>
    <w:rsid w:val="003F502E"/>
    <w:rsid w:val="003F5292"/>
    <w:rsid w:val="004005F0"/>
    <w:rsid w:val="00403C7F"/>
    <w:rsid w:val="00410AF1"/>
    <w:rsid w:val="00411807"/>
    <w:rsid w:val="00416901"/>
    <w:rsid w:val="00422752"/>
    <w:rsid w:val="004262E8"/>
    <w:rsid w:val="0043349B"/>
    <w:rsid w:val="00442123"/>
    <w:rsid w:val="0044459A"/>
    <w:rsid w:val="00450FC1"/>
    <w:rsid w:val="004569EF"/>
    <w:rsid w:val="00456E72"/>
    <w:rsid w:val="00460949"/>
    <w:rsid w:val="00462A86"/>
    <w:rsid w:val="00483119"/>
    <w:rsid w:val="00485F9B"/>
    <w:rsid w:val="004A45D2"/>
    <w:rsid w:val="004A7365"/>
    <w:rsid w:val="004D1F2C"/>
    <w:rsid w:val="004D56EE"/>
    <w:rsid w:val="004E4FF3"/>
    <w:rsid w:val="004F004C"/>
    <w:rsid w:val="00501231"/>
    <w:rsid w:val="00513579"/>
    <w:rsid w:val="00522164"/>
    <w:rsid w:val="00524A17"/>
    <w:rsid w:val="0052530A"/>
    <w:rsid w:val="005254BD"/>
    <w:rsid w:val="005259AA"/>
    <w:rsid w:val="0052749A"/>
    <w:rsid w:val="00527E3A"/>
    <w:rsid w:val="00531034"/>
    <w:rsid w:val="00531BEB"/>
    <w:rsid w:val="0053446C"/>
    <w:rsid w:val="00536C9E"/>
    <w:rsid w:val="005371C5"/>
    <w:rsid w:val="00537885"/>
    <w:rsid w:val="005457C2"/>
    <w:rsid w:val="005520F4"/>
    <w:rsid w:val="00552E01"/>
    <w:rsid w:val="00557467"/>
    <w:rsid w:val="00563A40"/>
    <w:rsid w:val="00563F41"/>
    <w:rsid w:val="00566A2A"/>
    <w:rsid w:val="0057053A"/>
    <w:rsid w:val="00570DC7"/>
    <w:rsid w:val="0058346F"/>
    <w:rsid w:val="00593A47"/>
    <w:rsid w:val="005946DF"/>
    <w:rsid w:val="0059564B"/>
    <w:rsid w:val="005A0831"/>
    <w:rsid w:val="005A6FA5"/>
    <w:rsid w:val="005B3846"/>
    <w:rsid w:val="005B3906"/>
    <w:rsid w:val="005B398B"/>
    <w:rsid w:val="005B4DB9"/>
    <w:rsid w:val="005C0967"/>
    <w:rsid w:val="005C63F6"/>
    <w:rsid w:val="005D2119"/>
    <w:rsid w:val="005D2EBD"/>
    <w:rsid w:val="005D70E4"/>
    <w:rsid w:val="005E5AD5"/>
    <w:rsid w:val="005F5867"/>
    <w:rsid w:val="006003BE"/>
    <w:rsid w:val="00614A4D"/>
    <w:rsid w:val="00630A74"/>
    <w:rsid w:val="00631526"/>
    <w:rsid w:val="00631A34"/>
    <w:rsid w:val="00631E03"/>
    <w:rsid w:val="00647E2B"/>
    <w:rsid w:val="00652A67"/>
    <w:rsid w:val="00670BF7"/>
    <w:rsid w:val="00675220"/>
    <w:rsid w:val="00687748"/>
    <w:rsid w:val="00695B7D"/>
    <w:rsid w:val="006A2907"/>
    <w:rsid w:val="006A2C36"/>
    <w:rsid w:val="006A3742"/>
    <w:rsid w:val="006A375B"/>
    <w:rsid w:val="006B0767"/>
    <w:rsid w:val="006B08AF"/>
    <w:rsid w:val="006B1079"/>
    <w:rsid w:val="006B7E4E"/>
    <w:rsid w:val="006C64EA"/>
    <w:rsid w:val="006E0F77"/>
    <w:rsid w:val="006E3499"/>
    <w:rsid w:val="006E6D12"/>
    <w:rsid w:val="006F7D5D"/>
    <w:rsid w:val="00704A19"/>
    <w:rsid w:val="00707BC7"/>
    <w:rsid w:val="00710DCB"/>
    <w:rsid w:val="00717220"/>
    <w:rsid w:val="007228B9"/>
    <w:rsid w:val="0073419D"/>
    <w:rsid w:val="00746034"/>
    <w:rsid w:val="00750ACE"/>
    <w:rsid w:val="00753265"/>
    <w:rsid w:val="0076463A"/>
    <w:rsid w:val="00766C6A"/>
    <w:rsid w:val="00767EEA"/>
    <w:rsid w:val="007714E6"/>
    <w:rsid w:val="0077237C"/>
    <w:rsid w:val="00772E6A"/>
    <w:rsid w:val="007737B5"/>
    <w:rsid w:val="00773834"/>
    <w:rsid w:val="00775DC0"/>
    <w:rsid w:val="00775F53"/>
    <w:rsid w:val="00780F9D"/>
    <w:rsid w:val="00783BE6"/>
    <w:rsid w:val="00784858"/>
    <w:rsid w:val="007848F1"/>
    <w:rsid w:val="007937D0"/>
    <w:rsid w:val="007A66AD"/>
    <w:rsid w:val="007B052E"/>
    <w:rsid w:val="007B4E2A"/>
    <w:rsid w:val="007C08F2"/>
    <w:rsid w:val="007C0984"/>
    <w:rsid w:val="007C3101"/>
    <w:rsid w:val="007D66FF"/>
    <w:rsid w:val="007E1E60"/>
    <w:rsid w:val="007F37BD"/>
    <w:rsid w:val="00800379"/>
    <w:rsid w:val="00806C5B"/>
    <w:rsid w:val="0081607D"/>
    <w:rsid w:val="00816987"/>
    <w:rsid w:val="0082402D"/>
    <w:rsid w:val="00830C3B"/>
    <w:rsid w:val="00836A41"/>
    <w:rsid w:val="00843869"/>
    <w:rsid w:val="00846288"/>
    <w:rsid w:val="00846EC8"/>
    <w:rsid w:val="00850B5C"/>
    <w:rsid w:val="00850CA6"/>
    <w:rsid w:val="00855538"/>
    <w:rsid w:val="00870CC8"/>
    <w:rsid w:val="00871E3E"/>
    <w:rsid w:val="00877092"/>
    <w:rsid w:val="00881C7A"/>
    <w:rsid w:val="00882AFC"/>
    <w:rsid w:val="00892D06"/>
    <w:rsid w:val="008A1C61"/>
    <w:rsid w:val="008A249D"/>
    <w:rsid w:val="008A2514"/>
    <w:rsid w:val="008B2B1C"/>
    <w:rsid w:val="008B4DCE"/>
    <w:rsid w:val="008C25FE"/>
    <w:rsid w:val="008C754D"/>
    <w:rsid w:val="008D6640"/>
    <w:rsid w:val="008D6DB7"/>
    <w:rsid w:val="008D6F09"/>
    <w:rsid w:val="008E2616"/>
    <w:rsid w:val="008F129A"/>
    <w:rsid w:val="008F1DC5"/>
    <w:rsid w:val="008F5669"/>
    <w:rsid w:val="009005EC"/>
    <w:rsid w:val="009221E4"/>
    <w:rsid w:val="00927047"/>
    <w:rsid w:val="00927745"/>
    <w:rsid w:val="00943A30"/>
    <w:rsid w:val="00945974"/>
    <w:rsid w:val="009574E9"/>
    <w:rsid w:val="0096019F"/>
    <w:rsid w:val="00964F04"/>
    <w:rsid w:val="00967854"/>
    <w:rsid w:val="00974007"/>
    <w:rsid w:val="00974080"/>
    <w:rsid w:val="00981C48"/>
    <w:rsid w:val="00982E7C"/>
    <w:rsid w:val="009A06FB"/>
    <w:rsid w:val="009A2989"/>
    <w:rsid w:val="009B1581"/>
    <w:rsid w:val="009B2CDA"/>
    <w:rsid w:val="009B7BE7"/>
    <w:rsid w:val="009D2C95"/>
    <w:rsid w:val="009E26FE"/>
    <w:rsid w:val="009E2BC4"/>
    <w:rsid w:val="009E311C"/>
    <w:rsid w:val="009E3D11"/>
    <w:rsid w:val="009E7AF4"/>
    <w:rsid w:val="009F004C"/>
    <w:rsid w:val="009F5259"/>
    <w:rsid w:val="00A12620"/>
    <w:rsid w:val="00A20FE7"/>
    <w:rsid w:val="00A21EBD"/>
    <w:rsid w:val="00A24B8D"/>
    <w:rsid w:val="00A279AB"/>
    <w:rsid w:val="00A27A87"/>
    <w:rsid w:val="00A309BD"/>
    <w:rsid w:val="00A313FE"/>
    <w:rsid w:val="00A31EEF"/>
    <w:rsid w:val="00A3451B"/>
    <w:rsid w:val="00A4175D"/>
    <w:rsid w:val="00A549AC"/>
    <w:rsid w:val="00A54D6B"/>
    <w:rsid w:val="00A57EB6"/>
    <w:rsid w:val="00A60E24"/>
    <w:rsid w:val="00A62944"/>
    <w:rsid w:val="00A63B7E"/>
    <w:rsid w:val="00A66408"/>
    <w:rsid w:val="00A7723E"/>
    <w:rsid w:val="00A90007"/>
    <w:rsid w:val="00A93A02"/>
    <w:rsid w:val="00A9417E"/>
    <w:rsid w:val="00AB444C"/>
    <w:rsid w:val="00AB551A"/>
    <w:rsid w:val="00AB7306"/>
    <w:rsid w:val="00AC1815"/>
    <w:rsid w:val="00AD0EAA"/>
    <w:rsid w:val="00AD6161"/>
    <w:rsid w:val="00AE06BC"/>
    <w:rsid w:val="00AE28B4"/>
    <w:rsid w:val="00AE4DF1"/>
    <w:rsid w:val="00AE579E"/>
    <w:rsid w:val="00AE6101"/>
    <w:rsid w:val="00AF35B7"/>
    <w:rsid w:val="00AF5077"/>
    <w:rsid w:val="00AF7547"/>
    <w:rsid w:val="00B0003F"/>
    <w:rsid w:val="00B011D3"/>
    <w:rsid w:val="00B06A1B"/>
    <w:rsid w:val="00B213FB"/>
    <w:rsid w:val="00B24198"/>
    <w:rsid w:val="00B25C57"/>
    <w:rsid w:val="00B30275"/>
    <w:rsid w:val="00B3474B"/>
    <w:rsid w:val="00B35A57"/>
    <w:rsid w:val="00B40993"/>
    <w:rsid w:val="00B647A7"/>
    <w:rsid w:val="00B96C5E"/>
    <w:rsid w:val="00BA30A6"/>
    <w:rsid w:val="00BA364C"/>
    <w:rsid w:val="00BA394B"/>
    <w:rsid w:val="00BA5C19"/>
    <w:rsid w:val="00BA6D13"/>
    <w:rsid w:val="00BB349F"/>
    <w:rsid w:val="00BB6E19"/>
    <w:rsid w:val="00BD2571"/>
    <w:rsid w:val="00BD365B"/>
    <w:rsid w:val="00BD39F7"/>
    <w:rsid w:val="00BD5816"/>
    <w:rsid w:val="00BE1B15"/>
    <w:rsid w:val="00BF3D23"/>
    <w:rsid w:val="00BF5376"/>
    <w:rsid w:val="00C01F81"/>
    <w:rsid w:val="00C03E3D"/>
    <w:rsid w:val="00C061BD"/>
    <w:rsid w:val="00C07BA8"/>
    <w:rsid w:val="00C1495C"/>
    <w:rsid w:val="00C23601"/>
    <w:rsid w:val="00C30059"/>
    <w:rsid w:val="00C31523"/>
    <w:rsid w:val="00C32820"/>
    <w:rsid w:val="00C33D53"/>
    <w:rsid w:val="00C40DFA"/>
    <w:rsid w:val="00C47D37"/>
    <w:rsid w:val="00C61F3D"/>
    <w:rsid w:val="00C64D58"/>
    <w:rsid w:val="00C67271"/>
    <w:rsid w:val="00C72504"/>
    <w:rsid w:val="00C7468C"/>
    <w:rsid w:val="00C75D16"/>
    <w:rsid w:val="00C8177D"/>
    <w:rsid w:val="00C95F0D"/>
    <w:rsid w:val="00C977C4"/>
    <w:rsid w:val="00C978A3"/>
    <w:rsid w:val="00CA20BC"/>
    <w:rsid w:val="00CA3EDE"/>
    <w:rsid w:val="00CB0FDC"/>
    <w:rsid w:val="00CD08B8"/>
    <w:rsid w:val="00CE5D55"/>
    <w:rsid w:val="00CF470A"/>
    <w:rsid w:val="00CF59CF"/>
    <w:rsid w:val="00D00070"/>
    <w:rsid w:val="00D0142B"/>
    <w:rsid w:val="00D03751"/>
    <w:rsid w:val="00D250D2"/>
    <w:rsid w:val="00D26196"/>
    <w:rsid w:val="00D32B09"/>
    <w:rsid w:val="00D33D45"/>
    <w:rsid w:val="00D371AB"/>
    <w:rsid w:val="00D37BD3"/>
    <w:rsid w:val="00D404C4"/>
    <w:rsid w:val="00D4066A"/>
    <w:rsid w:val="00D42842"/>
    <w:rsid w:val="00D54DDE"/>
    <w:rsid w:val="00D6451F"/>
    <w:rsid w:val="00D73F09"/>
    <w:rsid w:val="00D752CA"/>
    <w:rsid w:val="00D816CE"/>
    <w:rsid w:val="00D9120B"/>
    <w:rsid w:val="00D92711"/>
    <w:rsid w:val="00D94682"/>
    <w:rsid w:val="00D976AF"/>
    <w:rsid w:val="00DA3BC4"/>
    <w:rsid w:val="00DA5FB2"/>
    <w:rsid w:val="00DA7A9B"/>
    <w:rsid w:val="00DD745A"/>
    <w:rsid w:val="00DE155E"/>
    <w:rsid w:val="00DE1C80"/>
    <w:rsid w:val="00DE311F"/>
    <w:rsid w:val="00DF1E43"/>
    <w:rsid w:val="00DF2D18"/>
    <w:rsid w:val="00DF60C9"/>
    <w:rsid w:val="00DF7A92"/>
    <w:rsid w:val="00E03D79"/>
    <w:rsid w:val="00E12790"/>
    <w:rsid w:val="00E16160"/>
    <w:rsid w:val="00E1666E"/>
    <w:rsid w:val="00E2611D"/>
    <w:rsid w:val="00E400D6"/>
    <w:rsid w:val="00E43183"/>
    <w:rsid w:val="00E44345"/>
    <w:rsid w:val="00E4605D"/>
    <w:rsid w:val="00E465C8"/>
    <w:rsid w:val="00E53F4B"/>
    <w:rsid w:val="00E651FF"/>
    <w:rsid w:val="00E65AD6"/>
    <w:rsid w:val="00E708B3"/>
    <w:rsid w:val="00E7321B"/>
    <w:rsid w:val="00E909AE"/>
    <w:rsid w:val="00E926C9"/>
    <w:rsid w:val="00E93CB9"/>
    <w:rsid w:val="00E9502E"/>
    <w:rsid w:val="00EA43A9"/>
    <w:rsid w:val="00EA6E88"/>
    <w:rsid w:val="00EB2926"/>
    <w:rsid w:val="00EB521C"/>
    <w:rsid w:val="00ED5EFF"/>
    <w:rsid w:val="00ED67C4"/>
    <w:rsid w:val="00EE251B"/>
    <w:rsid w:val="00EE3F75"/>
    <w:rsid w:val="00EF21E9"/>
    <w:rsid w:val="00F03391"/>
    <w:rsid w:val="00F0355F"/>
    <w:rsid w:val="00F05A22"/>
    <w:rsid w:val="00F10A3A"/>
    <w:rsid w:val="00F17FFE"/>
    <w:rsid w:val="00F30656"/>
    <w:rsid w:val="00F357A3"/>
    <w:rsid w:val="00F6521A"/>
    <w:rsid w:val="00F7313E"/>
    <w:rsid w:val="00F773BD"/>
    <w:rsid w:val="00F94829"/>
    <w:rsid w:val="00FA3BEB"/>
    <w:rsid w:val="00FA4213"/>
    <w:rsid w:val="00FB0256"/>
    <w:rsid w:val="00FB1ADD"/>
    <w:rsid w:val="00FB45EF"/>
    <w:rsid w:val="00FD549B"/>
    <w:rsid w:val="00FD7AB9"/>
    <w:rsid w:val="00FF701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CDC162D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4"/>
    <w:semiHidden/>
    <w:unhideWhenUsed/>
    <w:uiPriority w:val="99"/>
    <w:rPr>
      <w:b/>
      <w:bCs/>
    </w:rPr>
  </w:style>
  <w:style w:type="paragraph" w:styleId="7">
    <w:name w:val="annotation text"/>
    <w:basedOn w:val="1"/>
    <w:link w:val="33"/>
    <w:semiHidden/>
    <w:unhideWhenUsed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1">
    <w:name w:val="页脚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7"/>
    <w:link w:val="15"/>
    <w:qFormat/>
    <w:uiPriority w:val="99"/>
    <w:rPr>
      <w:rFonts w:ascii="宋体" w:hAnsi="宋体"/>
      <w:sz w:val="24"/>
      <w:szCs w:val="24"/>
    </w:rPr>
  </w:style>
  <w:style w:type="paragraph" w:styleId="32">
    <w:name w:val="List Paragraph"/>
    <w:basedOn w:val="1"/>
    <w:uiPriority w:val="99"/>
    <w:pPr>
      <w:ind w:firstLine="420" w:firstLineChars="200"/>
    </w:pPr>
  </w:style>
  <w:style w:type="character" w:customStyle="1" w:styleId="33">
    <w:name w:val="批注文字 字符"/>
    <w:basedOn w:val="17"/>
    <w:link w:val="7"/>
    <w:semiHidden/>
    <w:uiPriority w:val="99"/>
    <w:rPr>
      <w:kern w:val="2"/>
      <w:sz w:val="21"/>
      <w:szCs w:val="22"/>
    </w:rPr>
  </w:style>
  <w:style w:type="character" w:customStyle="1" w:styleId="34">
    <w:name w:val="批注主题 字符"/>
    <w:basedOn w:val="33"/>
    <w:link w:val="6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1B39E1-E44D-44B0-BE5E-0BB26DC56B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345</Words>
  <Characters>1968</Characters>
  <Lines>16</Lines>
  <Paragraphs>4</Paragraphs>
  <TotalTime>3790</TotalTime>
  <ScaleCrop>false</ScaleCrop>
  <LinksUpToDate>false</LinksUpToDate>
  <CharactersWithSpaces>2309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2018-05-18T01:07:41Z</dcterms:modified>
  <cp:revision>405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