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Java基础第09天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ArrayList集合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训练描述：【讲义1.3</w:t>
      </w:r>
      <w:r>
        <w:rPr>
          <w:lang w:val="zh-CN"/>
        </w:rPr>
        <w:t>—</w:t>
      </w:r>
      <w:r>
        <w:rPr>
          <w:rFonts w:hint="eastAsia"/>
          <w:lang w:val="zh-CN"/>
        </w:rPr>
        <w:t>ArrayList集合类的构造方法和成员方法】</w:t>
      </w:r>
    </w:p>
    <w:p>
      <w:pPr>
        <w:pStyle w:val="33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请按以下要求编写代码：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定义一个只能存储字符串的集合对象；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向集合内添加以下数据：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“孙悟空”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“猪八戒”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“沙和尚”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“铁扇公主”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不用遍历，直接打印集合；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获取第4个元素（注意，是--第4个元素，它的索引是？）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打印一下集合大小；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删除元素“铁扇公主”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删除第3个元素（注意：是--第3个元素）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将元素“猪八戒”改为“猪悟能”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再次打印集合；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训练描述：【讲义1.4</w:t>
      </w:r>
      <w:r>
        <w:rPr>
          <w:lang w:val="zh-CN"/>
        </w:rPr>
        <w:t>—</w:t>
      </w:r>
      <w:r>
        <w:rPr>
          <w:rFonts w:hint="eastAsia"/>
          <w:lang w:val="zh-CN"/>
        </w:rPr>
        <w:t>ArrayList案例】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一、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请按以下要求编写代码：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定义Student类，包含以下属性：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学号、姓名、身高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2.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定义MainApp类，包含main()方法；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3.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在main()方法中，创建一个可以存储Student对象的集合对象；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创建以下几个Student对象：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学号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姓名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身高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it001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黄渤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1.72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it002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孙红雷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1.78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it003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章子怡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1.64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it004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杨颖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1.68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将上面几个对象添加到集合中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遍历集合打印每个对象的属性值；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7.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获取并打印集合大小；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8.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获取第3个学员对象，并打印其属性值；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9.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移除掉第4个学员对象；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10.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再次获取并打印集合大小；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11.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将第一个对象替换为以下对象：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it005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撒贝宁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1.67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遍历集合，打印出身高在1.70以上的学员信息；</w:t>
      </w:r>
    </w:p>
    <w:p>
      <w:pPr>
        <w:rPr>
          <w:rFonts w:hint="eastAsia"/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>13.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遍历集合，打印出“孙”姓的学员信息；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训练描述：【综合：Scanner类、方法、ArrayList类综合】</w:t>
      </w:r>
    </w:p>
    <w:p>
      <w:pPr>
        <w:pStyle w:val="33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需求说明：程序启动后可以接收三个学员信息，然后可以打印所有学员信息，并找出身高最高的学员，并打印他们的详细信息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定义MainApp类，包含main()方法；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在main()方法中，创建一个可以存储Student对象的集合对象；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从控制台接收以下几个Student对象：</w:t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学号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ab/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it001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黄渤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20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1.72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it002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孙红雷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1.78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it003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章子怡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1.64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将每个对象添加到集合中(</w:t>
      </w:r>
      <w:r>
        <w:rPr>
          <w:lang w:val="zh-CN"/>
        </w:rPr>
        <w:t>集合中学员学号唯一</w:t>
      </w:r>
      <w:r>
        <w:rPr>
          <w:rFonts w:hint="eastAsia"/>
          <w:lang w:val="zh-CN"/>
        </w:rPr>
        <w:t>)；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在MainApp中创建方法，可以打印所有学员信息：</w:t>
      </w:r>
    </w:p>
    <w:p>
      <w:pPr>
        <w:pStyle w:val="33"/>
        <w:ind w:left="1680" w:firstLine="0" w:firstLineChars="0"/>
      </w:pPr>
      <w:r>
        <w:rPr>
          <w:rFonts w:hint="eastAsia"/>
        </w:rPr>
        <w:t>public static void printAll(ArrayList&lt;Student&gt;stuList){}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在MainApp中创建方法，可以找出身高最高的学员，并打印：</w:t>
      </w:r>
    </w:p>
    <w:p>
      <w:pPr>
        <w:pStyle w:val="33"/>
        <w:ind w:left="1680" w:firstLine="0" w:firstLineChars="0"/>
      </w:pPr>
      <w:r>
        <w:rPr>
          <w:rFonts w:hint="eastAsia"/>
        </w:rPr>
        <w:t>public static void findMaxHeight(ArrayList&lt;Student&gt;stuList){}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在main()方法中，分别调用三个方法：打印所有学员，找出身高最高的学员；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  <w:r>
        <w:rPr>
          <w:rFonts w:hint="eastAsia"/>
          <w:lang w:val="zh-CN"/>
        </w:rPr>
        <w:tab/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1.按照以下描述完成类的定义。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学生类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年龄age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成绩score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吃饭eat()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stuty(String content)(content:表示学习的内容)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2.定义学生工具StudentsTool,有四个方法,描述如下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public void listStudents(Student[] arr):遍历打印学生信息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public int getMaxScore(Student[] arr):获取学生成绩的最高分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public Student getMaxStudent(Student[] arr):获取成绩最高的学员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public int getAverageScore(Student[] arr):获取学生成绩的平均值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public int getCount(Student[] arr):获取不及格的学员数量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3.定义测试类TestStudentTool，在main方法中首先创建长度为5的Student数组并初始化数据,再创建StudentsTool类的对象,并调用以上方法</w:t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1.定义Student类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属性: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姓名：String name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年龄：int age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成绩：int score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行为: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空参构造方法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有参构造方法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set和get方法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toString方法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2.定义测试类,进行测试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(1)创建10个学生对象存入ArrayList集合中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(2)打印最高分的学员姓名、年龄、成绩  [要求封装1个方法  参数是集合对象   返回值类型为Student]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(3)打印10个学生的总成绩和平均分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[要求封装两个方法完成]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(4)打印不及格的学员信息及数量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[要求封装一个方法完成]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1.定义ArrayList集合，存入多个字符串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如:"ab1" "123ad"  "bca" "dadfadf"  "dddaaa"  "你好啊"  "我来啦"  "别跑啊"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2.遍历集合,删除长度大于5的字符串,打印删除后的集合对象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3.基于上一步,删除集合中元素包含0-9数字的字符串(只要字符串中包含0-9中的任意一个数字就需要删除此整个字符串)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定义MyArrays类，该类中有以下方法，方法描述如下：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1.public static void reverse(ArrayList&lt;Integer&gt; list);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参数ArrayList&lt;Integer&gt; list:要进行操作的集合对象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要求：对list集合对象中的元素进行反转(第一个和最后一个交换，第二个和倒数第二个交换，第三个和倒数第三个交换...)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2.public static Integer max(ArrayList&lt;Integer&gt; list);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参数ArrayList&lt;Integer&gt; list:要进行操作的集合对象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要求：求出list集合对象中的最大值并返回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3.public static Integer </w:t>
      </w:r>
      <w:r>
        <w:rPr>
          <w:rFonts w:ascii="Consolas" w:hAnsi="Consolas" w:cs="Consolas"/>
          <w:kern w:val="0"/>
          <w:sz w:val="20"/>
          <w:szCs w:val="20"/>
          <w:u w:val="single"/>
        </w:rPr>
        <w:t>min</w:t>
      </w:r>
      <w:r>
        <w:rPr>
          <w:rFonts w:ascii="Consolas" w:hAnsi="Consolas" w:cs="Consolas"/>
          <w:kern w:val="0"/>
          <w:sz w:val="20"/>
          <w:szCs w:val="20"/>
        </w:rPr>
        <w:t>(ArrayList&lt;Integer&gt; list);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参数ArrayList&lt;Integer&gt; list:要进行操作的集合对象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要求：求出list集合对象中的最小值并返回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4.public static </w:t>
      </w:r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indexOf(ArrayList&lt;Integer&gt; list,Integer i);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参数ArrayList&lt;Integer&gt; list:要进行操作的集合对象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参数Integer i:需要在集合中查找的元素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要求：求出元素i在list集合中第一次出现的索引，如果没有返回-1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5.public static void replaceAll(ArrayList&lt;Integer&gt; list,Integer oldValue,Integer newValue);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参数ArrayList&lt;Integer&gt; list:要进行操作的集合对象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参数Integer oldValue:需要被替换掉的原值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参数Integer newValue：替换后的新值</w:t>
      </w:r>
    </w:p>
    <w:p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要求：将list集合中的所有值为oldValue的元素替换为newValue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A3173F"/>
    <w:multiLevelType w:val="multilevel"/>
    <w:tmpl w:val="30A3173F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E312D1"/>
    <w:multiLevelType w:val="multilevel"/>
    <w:tmpl w:val="4BE312D1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570465B"/>
    <w:multiLevelType w:val="multilevel"/>
    <w:tmpl w:val="6570465B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AF9116A"/>
    <w:multiLevelType w:val="multilevel"/>
    <w:tmpl w:val="6AF9116A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036F"/>
    <w:rsid w:val="00006985"/>
    <w:rsid w:val="000131A2"/>
    <w:rsid w:val="00022D74"/>
    <w:rsid w:val="00027E71"/>
    <w:rsid w:val="000364DE"/>
    <w:rsid w:val="000379C4"/>
    <w:rsid w:val="00052B4E"/>
    <w:rsid w:val="00056AF0"/>
    <w:rsid w:val="000621E0"/>
    <w:rsid w:val="00090654"/>
    <w:rsid w:val="000B616E"/>
    <w:rsid w:val="001116C7"/>
    <w:rsid w:val="0011358B"/>
    <w:rsid w:val="00113784"/>
    <w:rsid w:val="0011421E"/>
    <w:rsid w:val="0012562D"/>
    <w:rsid w:val="001529D0"/>
    <w:rsid w:val="00154922"/>
    <w:rsid w:val="00156C74"/>
    <w:rsid w:val="00183E85"/>
    <w:rsid w:val="0018522E"/>
    <w:rsid w:val="00185319"/>
    <w:rsid w:val="001A12B7"/>
    <w:rsid w:val="001B2254"/>
    <w:rsid w:val="001C6D96"/>
    <w:rsid w:val="001E3F7D"/>
    <w:rsid w:val="001E4879"/>
    <w:rsid w:val="001E686C"/>
    <w:rsid w:val="001F16C8"/>
    <w:rsid w:val="001F4808"/>
    <w:rsid w:val="001F7B9E"/>
    <w:rsid w:val="00203578"/>
    <w:rsid w:val="002415A4"/>
    <w:rsid w:val="00252F43"/>
    <w:rsid w:val="00272215"/>
    <w:rsid w:val="0027688B"/>
    <w:rsid w:val="0027727D"/>
    <w:rsid w:val="00283600"/>
    <w:rsid w:val="002853C7"/>
    <w:rsid w:val="00287E68"/>
    <w:rsid w:val="002A5D9B"/>
    <w:rsid w:val="002C2A94"/>
    <w:rsid w:val="002C788C"/>
    <w:rsid w:val="002D3DB3"/>
    <w:rsid w:val="002E65B3"/>
    <w:rsid w:val="002F4600"/>
    <w:rsid w:val="00306C9D"/>
    <w:rsid w:val="00310732"/>
    <w:rsid w:val="0033091D"/>
    <w:rsid w:val="003369A9"/>
    <w:rsid w:val="00341533"/>
    <w:rsid w:val="003474FF"/>
    <w:rsid w:val="00347E92"/>
    <w:rsid w:val="00350AB9"/>
    <w:rsid w:val="00351EC1"/>
    <w:rsid w:val="00354D10"/>
    <w:rsid w:val="00366203"/>
    <w:rsid w:val="003663CB"/>
    <w:rsid w:val="00366E06"/>
    <w:rsid w:val="00373CF3"/>
    <w:rsid w:val="00376862"/>
    <w:rsid w:val="00381266"/>
    <w:rsid w:val="003A73EA"/>
    <w:rsid w:val="003B0329"/>
    <w:rsid w:val="003C3615"/>
    <w:rsid w:val="003D251C"/>
    <w:rsid w:val="003D2533"/>
    <w:rsid w:val="003E0DB6"/>
    <w:rsid w:val="003E551A"/>
    <w:rsid w:val="00421234"/>
    <w:rsid w:val="00422752"/>
    <w:rsid w:val="00424257"/>
    <w:rsid w:val="00437FB6"/>
    <w:rsid w:val="00443B82"/>
    <w:rsid w:val="00452DC1"/>
    <w:rsid w:val="00454410"/>
    <w:rsid w:val="00460949"/>
    <w:rsid w:val="004766C6"/>
    <w:rsid w:val="00482632"/>
    <w:rsid w:val="00483119"/>
    <w:rsid w:val="00484063"/>
    <w:rsid w:val="00494956"/>
    <w:rsid w:val="004A4790"/>
    <w:rsid w:val="004A7365"/>
    <w:rsid w:val="004A737D"/>
    <w:rsid w:val="004C15E0"/>
    <w:rsid w:val="004C18FB"/>
    <w:rsid w:val="004C323D"/>
    <w:rsid w:val="004D3065"/>
    <w:rsid w:val="004D7E55"/>
    <w:rsid w:val="004E31EF"/>
    <w:rsid w:val="005213DA"/>
    <w:rsid w:val="005259AA"/>
    <w:rsid w:val="005453B8"/>
    <w:rsid w:val="005520F4"/>
    <w:rsid w:val="00563A40"/>
    <w:rsid w:val="00563F41"/>
    <w:rsid w:val="00564D1E"/>
    <w:rsid w:val="0057053A"/>
    <w:rsid w:val="00570BE3"/>
    <w:rsid w:val="005715BF"/>
    <w:rsid w:val="005805F6"/>
    <w:rsid w:val="00586B37"/>
    <w:rsid w:val="00590074"/>
    <w:rsid w:val="005A37A6"/>
    <w:rsid w:val="005A6FA5"/>
    <w:rsid w:val="005B4731"/>
    <w:rsid w:val="005C2972"/>
    <w:rsid w:val="005D2693"/>
    <w:rsid w:val="005E5DAB"/>
    <w:rsid w:val="005F0B5E"/>
    <w:rsid w:val="006018C9"/>
    <w:rsid w:val="00610DF8"/>
    <w:rsid w:val="00624433"/>
    <w:rsid w:val="00625387"/>
    <w:rsid w:val="0062562E"/>
    <w:rsid w:val="00630A36"/>
    <w:rsid w:val="0063364C"/>
    <w:rsid w:val="00662536"/>
    <w:rsid w:val="006817C0"/>
    <w:rsid w:val="006B13A5"/>
    <w:rsid w:val="006B6FB2"/>
    <w:rsid w:val="006B7309"/>
    <w:rsid w:val="006B7E4E"/>
    <w:rsid w:val="006C4005"/>
    <w:rsid w:val="006D4489"/>
    <w:rsid w:val="006E7217"/>
    <w:rsid w:val="00707BC7"/>
    <w:rsid w:val="00714175"/>
    <w:rsid w:val="00742F99"/>
    <w:rsid w:val="00746034"/>
    <w:rsid w:val="0077237C"/>
    <w:rsid w:val="00794653"/>
    <w:rsid w:val="00794735"/>
    <w:rsid w:val="00795F8B"/>
    <w:rsid w:val="007A0E88"/>
    <w:rsid w:val="007A2E7B"/>
    <w:rsid w:val="007A6735"/>
    <w:rsid w:val="007C0984"/>
    <w:rsid w:val="007C48BA"/>
    <w:rsid w:val="007C4DA5"/>
    <w:rsid w:val="007D0731"/>
    <w:rsid w:val="007D66FF"/>
    <w:rsid w:val="007E1E60"/>
    <w:rsid w:val="007E267A"/>
    <w:rsid w:val="007F27EC"/>
    <w:rsid w:val="00801B6D"/>
    <w:rsid w:val="008049D5"/>
    <w:rsid w:val="0081607D"/>
    <w:rsid w:val="0082002C"/>
    <w:rsid w:val="008203D9"/>
    <w:rsid w:val="00843869"/>
    <w:rsid w:val="00855538"/>
    <w:rsid w:val="00870657"/>
    <w:rsid w:val="008760F7"/>
    <w:rsid w:val="0087724E"/>
    <w:rsid w:val="00882AFC"/>
    <w:rsid w:val="00885E76"/>
    <w:rsid w:val="00891627"/>
    <w:rsid w:val="0089218D"/>
    <w:rsid w:val="008921F6"/>
    <w:rsid w:val="0089505D"/>
    <w:rsid w:val="00897859"/>
    <w:rsid w:val="008B2B1C"/>
    <w:rsid w:val="008C354C"/>
    <w:rsid w:val="008C4678"/>
    <w:rsid w:val="008C684F"/>
    <w:rsid w:val="008D6DB7"/>
    <w:rsid w:val="008E2588"/>
    <w:rsid w:val="0090306B"/>
    <w:rsid w:val="00903FDB"/>
    <w:rsid w:val="00917BE0"/>
    <w:rsid w:val="009226CD"/>
    <w:rsid w:val="00927047"/>
    <w:rsid w:val="00944534"/>
    <w:rsid w:val="009567E9"/>
    <w:rsid w:val="0096019F"/>
    <w:rsid w:val="0096137E"/>
    <w:rsid w:val="00970A87"/>
    <w:rsid w:val="009729A4"/>
    <w:rsid w:val="00980555"/>
    <w:rsid w:val="009810A7"/>
    <w:rsid w:val="00985023"/>
    <w:rsid w:val="009B7BE7"/>
    <w:rsid w:val="009C544A"/>
    <w:rsid w:val="009D29FD"/>
    <w:rsid w:val="009D2C95"/>
    <w:rsid w:val="009E2BC4"/>
    <w:rsid w:val="009E3D11"/>
    <w:rsid w:val="009E698B"/>
    <w:rsid w:val="009F2475"/>
    <w:rsid w:val="009F5451"/>
    <w:rsid w:val="00A32612"/>
    <w:rsid w:val="00A40AC7"/>
    <w:rsid w:val="00A43385"/>
    <w:rsid w:val="00A47B2F"/>
    <w:rsid w:val="00A53D7D"/>
    <w:rsid w:val="00A60E24"/>
    <w:rsid w:val="00A65A65"/>
    <w:rsid w:val="00A82404"/>
    <w:rsid w:val="00A84DA4"/>
    <w:rsid w:val="00A859AB"/>
    <w:rsid w:val="00A97DC9"/>
    <w:rsid w:val="00AA56CF"/>
    <w:rsid w:val="00AA5D21"/>
    <w:rsid w:val="00AB24B3"/>
    <w:rsid w:val="00AB551A"/>
    <w:rsid w:val="00AB78B8"/>
    <w:rsid w:val="00AB7E49"/>
    <w:rsid w:val="00AC7747"/>
    <w:rsid w:val="00AC7C26"/>
    <w:rsid w:val="00AD1C23"/>
    <w:rsid w:val="00AD6358"/>
    <w:rsid w:val="00AE06BC"/>
    <w:rsid w:val="00AE4394"/>
    <w:rsid w:val="00AE78C9"/>
    <w:rsid w:val="00AF77CD"/>
    <w:rsid w:val="00B10E57"/>
    <w:rsid w:val="00B14A29"/>
    <w:rsid w:val="00B24198"/>
    <w:rsid w:val="00B26FC4"/>
    <w:rsid w:val="00B32112"/>
    <w:rsid w:val="00B32D43"/>
    <w:rsid w:val="00B41842"/>
    <w:rsid w:val="00B422B4"/>
    <w:rsid w:val="00B55F6A"/>
    <w:rsid w:val="00B61E82"/>
    <w:rsid w:val="00B74C79"/>
    <w:rsid w:val="00B80BC2"/>
    <w:rsid w:val="00B81776"/>
    <w:rsid w:val="00B96C5E"/>
    <w:rsid w:val="00B97515"/>
    <w:rsid w:val="00BA06F8"/>
    <w:rsid w:val="00BA394B"/>
    <w:rsid w:val="00BC5D47"/>
    <w:rsid w:val="00BC6ACD"/>
    <w:rsid w:val="00BD2571"/>
    <w:rsid w:val="00BD77C3"/>
    <w:rsid w:val="00BF3D23"/>
    <w:rsid w:val="00BF648F"/>
    <w:rsid w:val="00C061BD"/>
    <w:rsid w:val="00C15696"/>
    <w:rsid w:val="00C24300"/>
    <w:rsid w:val="00C25FE8"/>
    <w:rsid w:val="00C30059"/>
    <w:rsid w:val="00C32BBE"/>
    <w:rsid w:val="00C33D53"/>
    <w:rsid w:val="00C34F33"/>
    <w:rsid w:val="00C5373B"/>
    <w:rsid w:val="00C54F80"/>
    <w:rsid w:val="00C63711"/>
    <w:rsid w:val="00CA2D3F"/>
    <w:rsid w:val="00CA4A60"/>
    <w:rsid w:val="00CA515C"/>
    <w:rsid w:val="00CA7706"/>
    <w:rsid w:val="00CB0EE1"/>
    <w:rsid w:val="00CC02D9"/>
    <w:rsid w:val="00CC1FEF"/>
    <w:rsid w:val="00CF02A5"/>
    <w:rsid w:val="00D03751"/>
    <w:rsid w:val="00D107BB"/>
    <w:rsid w:val="00D14B48"/>
    <w:rsid w:val="00D2025A"/>
    <w:rsid w:val="00D3553C"/>
    <w:rsid w:val="00D35C44"/>
    <w:rsid w:val="00D36ACD"/>
    <w:rsid w:val="00D37B73"/>
    <w:rsid w:val="00D4066A"/>
    <w:rsid w:val="00D53D71"/>
    <w:rsid w:val="00D55DDF"/>
    <w:rsid w:val="00D649EF"/>
    <w:rsid w:val="00D65BC4"/>
    <w:rsid w:val="00D74B7D"/>
    <w:rsid w:val="00D752CA"/>
    <w:rsid w:val="00D7783C"/>
    <w:rsid w:val="00D835AA"/>
    <w:rsid w:val="00D976AF"/>
    <w:rsid w:val="00DA3BC4"/>
    <w:rsid w:val="00DB0F63"/>
    <w:rsid w:val="00DB53DE"/>
    <w:rsid w:val="00DC13FD"/>
    <w:rsid w:val="00DC216D"/>
    <w:rsid w:val="00DC5B3E"/>
    <w:rsid w:val="00DD2329"/>
    <w:rsid w:val="00DD745A"/>
    <w:rsid w:val="00DE3175"/>
    <w:rsid w:val="00DF6ED7"/>
    <w:rsid w:val="00E12790"/>
    <w:rsid w:val="00E14BAE"/>
    <w:rsid w:val="00E243AC"/>
    <w:rsid w:val="00E439EF"/>
    <w:rsid w:val="00E556E1"/>
    <w:rsid w:val="00E56F45"/>
    <w:rsid w:val="00E61964"/>
    <w:rsid w:val="00E651FF"/>
    <w:rsid w:val="00E82FD9"/>
    <w:rsid w:val="00E909AE"/>
    <w:rsid w:val="00E926C9"/>
    <w:rsid w:val="00EA6E88"/>
    <w:rsid w:val="00EB349A"/>
    <w:rsid w:val="00EB3CF9"/>
    <w:rsid w:val="00ED425A"/>
    <w:rsid w:val="00ED42BB"/>
    <w:rsid w:val="00EF0697"/>
    <w:rsid w:val="00EF35E2"/>
    <w:rsid w:val="00F14FF7"/>
    <w:rsid w:val="00F17FFE"/>
    <w:rsid w:val="00F26F31"/>
    <w:rsid w:val="00F35748"/>
    <w:rsid w:val="00F5296F"/>
    <w:rsid w:val="00F62DFE"/>
    <w:rsid w:val="00F64064"/>
    <w:rsid w:val="00F8161D"/>
    <w:rsid w:val="00F900CA"/>
    <w:rsid w:val="00F91EB8"/>
    <w:rsid w:val="00FB0256"/>
    <w:rsid w:val="00FB1ADD"/>
    <w:rsid w:val="00FD3709"/>
    <w:rsid w:val="00FF1603"/>
    <w:rsid w:val="00FF5DEA"/>
    <w:rsid w:val="068B3A9D"/>
    <w:rsid w:val="083A2BF6"/>
    <w:rsid w:val="0CA54458"/>
    <w:rsid w:val="125E4185"/>
    <w:rsid w:val="147258E3"/>
    <w:rsid w:val="1C3E416F"/>
    <w:rsid w:val="1E8253DE"/>
    <w:rsid w:val="22F50D3B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semiHidden/>
    <w:unhideWhenUsed/>
    <w:uiPriority w:val="99"/>
    <w:rPr>
      <w:b/>
      <w:bCs/>
    </w:rPr>
  </w:style>
  <w:style w:type="paragraph" w:styleId="7">
    <w:name w:val="annotation text"/>
    <w:basedOn w:val="1"/>
    <w:link w:val="34"/>
    <w:semiHidden/>
    <w:unhideWhenUsed/>
    <w:uiPriority w:val="99"/>
    <w:pPr>
      <w:jc w:val="left"/>
    </w:pPr>
  </w:style>
  <w:style w:type="paragraph" w:styleId="8">
    <w:name w:val="Document Map"/>
    <w:basedOn w:val="1"/>
    <w:link w:val="36"/>
    <w:semiHidden/>
    <w:unhideWhenUsed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2">
    <w:name w:val="页脚 字符"/>
    <w:link w:val="11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字符"/>
    <w:link w:val="10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字符"/>
    <w:link w:val="12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字符"/>
    <w:link w:val="17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字符"/>
    <w:basedOn w:val="18"/>
    <w:link w:val="16"/>
    <w:qFormat/>
    <w:uiPriority w:val="99"/>
    <w:rPr>
      <w:rFonts w:ascii="宋体" w:hAnsi="宋体"/>
      <w:sz w:val="24"/>
      <w:szCs w:val="24"/>
    </w:rPr>
  </w:style>
  <w:style w:type="paragraph" w:styleId="33">
    <w:name w:val="List Paragraph"/>
    <w:basedOn w:val="1"/>
    <w:uiPriority w:val="99"/>
    <w:pPr>
      <w:ind w:firstLine="420" w:firstLineChars="200"/>
    </w:pPr>
  </w:style>
  <w:style w:type="character" w:customStyle="1" w:styleId="34">
    <w:name w:val="批注文字 字符"/>
    <w:basedOn w:val="18"/>
    <w:link w:val="7"/>
    <w:semiHidden/>
    <w:uiPriority w:val="99"/>
    <w:rPr>
      <w:kern w:val="2"/>
      <w:sz w:val="21"/>
      <w:szCs w:val="22"/>
    </w:rPr>
  </w:style>
  <w:style w:type="character" w:customStyle="1" w:styleId="35">
    <w:name w:val="批注主题 字符"/>
    <w:basedOn w:val="34"/>
    <w:link w:val="6"/>
    <w:semiHidden/>
    <w:qFormat/>
    <w:uiPriority w:val="99"/>
    <w:rPr>
      <w:b/>
      <w:bCs/>
      <w:kern w:val="2"/>
      <w:sz w:val="21"/>
      <w:szCs w:val="22"/>
    </w:rPr>
  </w:style>
  <w:style w:type="character" w:customStyle="1" w:styleId="36">
    <w:name w:val="文档结构图 字符"/>
    <w:basedOn w:val="18"/>
    <w:link w:val="8"/>
    <w:semiHidden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6</Pages>
  <Words>484</Words>
  <Characters>2761</Characters>
  <Lines>23</Lines>
  <Paragraphs>6</Paragraphs>
  <TotalTime>2041</TotalTime>
  <ScaleCrop>false</ScaleCrop>
  <LinksUpToDate>false</LinksUpToDate>
  <CharactersWithSpaces>3239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2018-05-18T01:10:26Z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