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 基础回顾与继承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请阐述你对this关键字的理解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请说this一般出现在哪里?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请说this代表什么?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请说出this是谁?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类名作为参数类型和返回值类型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请阐述你对类名作为参数类型和返回值类型的理解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请说出类名是谁的数据类型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请说出当类名做为一个方法的参数类型的时候,调用这个方法的时候,需要传入的是什么?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请说出当一个方法的返回值类型是类名时候,调用这个方法,该方法返回的值是什么?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请阐述你对匿名对象的理解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请说出什么是匿名对象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请说出匿名对象和有名对象的区别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请说出匿名对象的使用场景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请阐述你对组合关系的理解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请说出什么是组合关系?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请举出一个组合关系的例子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继承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请阐述你对继承的理解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请说出什么是继承?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请说出子类访问父类成员变量的特点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请说出子类调用父类方法的特点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请说出继承的特点是什么?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标准类的定义和使用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 2岁的棕色加菲猫,在抓老鼠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定义Cat类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颜色(color),年龄(age)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 抓老鼠(catchMouse())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提供空参和带参的构造方法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创建测试类Test01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创建Cat对象,并把名称设置为加菲,颜色设置为棕色,年龄设置为2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调用Cat对象的catchMouse()方法,打印格式如下: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2岁的棕色加菲猫,在抓老鼠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请绘制Cat c = new Cat(); 这句代码的内存图,说明:Cat类是第6题的Cat类.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对象的内存图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在左边写上: Cat c = new Cat();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在这个长方形方块的右侧,在绘制一个同样大小的方块标注为: 堆内存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在左上角标注为c; 表示为局部变量c开辟的存储空间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在堆内存的方块内部,绘制一个稍微大一点方块,用于描述创建对象分配的存储空间,在这个方块,上面写new Cat() 表示创建对象分配的存储空间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在这个对象的方块中再绘制一个小方块,左上角标注为 name,表示为成员变量name分配的存储空间,小方法内部写上null,表示名称的默认值是null.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再在对象的方块中绘制一个小方块,左上角标注为color,表示为成员变量color分配的存储空间,方块内部写上null,表示颜色的默认值为null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再在对象的方块内部绘制一个小方块,左上角标注为age,表示为成员变量age分配的存储空间,方块内部写上0,表示age的默认值是0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在栈内存中,代表局部变量c的小方块中写上0x001,表示局部变量c中存储是对象的地址;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绘制一条从栈内存局部变量c中0x001到堆内存对象的0x001带有箭头的线,表示栈内存的变量,指向堆内存的对象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34"/>
          <w:rFonts w:hint="eastAsia" w:ascii="宋体" w:hAnsi="宋体" w:eastAsia="宋体"/>
          <w:b w:val="0"/>
          <w:sz w:val="21"/>
          <w:szCs w:val="21"/>
        </w:rPr>
        <w:t>类名作为参数</w:t>
      </w:r>
      <w:r>
        <w:rPr>
          <w:rStyle w:val="34"/>
          <w:rFonts w:hint="eastAsia" w:ascii="宋体" w:hAnsi="宋体"/>
          <w:b w:val="0"/>
          <w:sz w:val="21"/>
          <w:szCs w:val="21"/>
          <w:lang w:val="en-US" w:eastAsia="zh-CN"/>
        </w:rPr>
        <w:t>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定义手机类(Phone)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品牌(brand)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玩游戏(void playGame())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姓名(name),年龄(age)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使用手机玩游戏 (usePhone(Phone p))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创建手机对象,并把手机品牌赋值为iPhone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创建Person对象,并把名称赋值为景甜,年龄赋值为18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调用Person对象的,usePhone方法,传入手机对象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打印格式如下: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18岁的景甜在使用iPhone手机玩游戏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姓名(name)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行为: 唱歌(void sing(String song))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要求： 提供带参构造方法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使用带参构造创建Person对象,把name赋值为周杰伦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使用上面创建的匿名对象调用唱歌的方法;唱歌的方法输出格式为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周杰伦正在演唱菊花台歌曲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匿名对象调用方法，匿名对象作为实际参数,类名的作为参数类型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古力娜扎正在看择天记小说(使用匿名对象)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定义书类(Book)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看书: readBook(Book book)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使用带参构造创建Person对象,name初始化为古力娜扎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使用该匿名对象,调用readBook(Book book) 方法，使用Book的带参构造创建Book对象,把名称初始化为择天记,把Book的匿名对象作为参数传入readBook(Book book)方法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输出格式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古力娜扎正在看择天记小说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匿名对象作为返回值,类名作为返回值类型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小王卖出一部价值6000的iPhone手机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 卖手机: Phone sellPhone() ,在方法内部使用匿名对象作为返回值 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提供带参构造,setXxx和getXxx方法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 p,name初始化为小王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调用对象p的sellPhone()方法,赋值给Phone phone变量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在main方法输出: 小王卖出一部价值6000的iPhone手机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lang w:val="zh-CN"/>
        </w:rPr>
      </w:pPr>
      <w:r>
        <w:rPr>
          <w:rFonts w:hint="eastAsia"/>
          <w:lang w:val="en-US" w:eastAsia="zh-CN"/>
        </w:rPr>
        <w:t>1. 定义手机类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品牌 brand</w:t>
      </w:r>
    </w:p>
    <w:p>
      <w:pPr>
        <w:numPr>
          <w:ilvl w:val="2"/>
          <w:numId w:val="11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价格 price</w:t>
      </w:r>
    </w:p>
    <w:p>
      <w:pPr>
        <w:numPr>
          <w:ilvl w:val="1"/>
          <w:numId w:val="1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1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打电话  public void call(String name)</w:t>
      </w:r>
    </w:p>
    <w:p>
      <w:pPr>
        <w:numPr>
          <w:ilvl w:val="1"/>
          <w:numId w:val="1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姓名(name)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年龄(age)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手机(Phone)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打电话: public void callTo(Person p)  使用自己的手机给指定的人打电话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在方法内部调用手机的call(String name) 方法,给传入的人打电话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使用带参构造创建手机对象 phone,品牌初始化为iPhone,价格初始化为8000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使用无参构造创建Person对象 yuFan,调用setName(String name)方法,把名称设置为羽凡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使用带参构造创建Person对象 baiBaiHe,名称初始化为白百合,年龄初始化为38,手机初始化,上面创建的phone对象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baiBaiHe对象,调用call(Person p) 方法,传入yuFan对象</w:t>
      </w:r>
    </w:p>
    <w:p>
      <w:pPr>
        <w:numPr>
          <w:ilvl w:val="3"/>
          <w:numId w:val="11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 38岁的白百合使用8000元的iPhone的手机给羽凡打电话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棕色的Tom猫会吃和抓老鼠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白色的Jerry狗会吃和看家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把猫和狗的共性抽取到动物类中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ilvl w:val="2"/>
          <w:numId w:val="1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12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吃  eat()  </w:t>
      </w:r>
    </w:p>
    <w:p>
      <w:pPr>
        <w:numPr>
          <w:ilvl w:val="3"/>
          <w:numId w:val="12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白色的Tom动物在吃东西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抓老鼠(catchMouse())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棕色的Tom猫在抓老鼠 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看家 (lookHome())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白色的Jerry狗在看家 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使用空参构造,创建Cat对象c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把c对象的成员name赋值为Tom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棕色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调用c对象成员方法eat方法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调用c对象的成员方法catchMouse()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使用空参构造,创建Dog对象 d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把d对象的成员name赋值为Jerry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把d对象的成员color赋值为 白色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调用d对象成员方法eat方法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 lookHome方法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定义交通工具类(Vehicle)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4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轮子个数 wheel </w:t>
      </w:r>
    </w:p>
    <w:p>
      <w:pPr>
        <w:numPr>
          <w:ilvl w:val="2"/>
          <w:numId w:val="14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14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跑  run()  </w:t>
      </w:r>
    </w:p>
    <w:p>
      <w:pPr>
        <w:numPr>
          <w:ilvl w:val="3"/>
          <w:numId w:val="14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 4个轮子白色的车在跑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定义小汽车类(Car),继承Vehicle类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加油 (addGasoline() ))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4个轮子的白色小汽车在加油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定义电动车类(ElectricBicycle),继承Vehicle类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充电 (charge())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2个轮子的黑色电动自行车在充电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使用空参构造,创建Car 对象c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把c对象的成员wheel 赋值为 4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白色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调用c对象成员方法run方法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highlight w:val="white"/>
        </w:rPr>
        <w:t>addGasoline</w:t>
      </w:r>
      <w:r>
        <w:rPr>
          <w:rFonts w:hint="eastAsia"/>
          <w:lang w:val="en-US" w:eastAsia="zh-CN"/>
        </w:rPr>
        <w:t>()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使用空参构造,创建ElectricBicycle对象 eb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把eb对象的成员wheel 赋值为2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把ed对象的成员color赋值为 黑色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调用ed对象成员方法run方法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 charge方法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匿名对象调用方法，匿名对象作为实际参数,类名作为参数类型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请用代码描述: 18岁的欧阳青青正在洗一件白色的LiNing牌的衣服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45岁的大男孩李晨有一个20岁的女友(范冰冰),李晨在逛街(和范冰冰)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继承: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18岁的服务员景甜,会说话,上菜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30岁的厨师秦俊杰,会说话,炒菜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要求: 把服务员类和厨师类的共性抽取到员工类中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AFCE"/>
    <w:multiLevelType w:val="multilevel"/>
    <w:tmpl w:val="590DAFC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0E8563"/>
    <w:multiLevelType w:val="multilevel"/>
    <w:tmpl w:val="590E85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0E8F14"/>
    <w:multiLevelType w:val="multilevel"/>
    <w:tmpl w:val="590E8F1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0ECD68"/>
    <w:multiLevelType w:val="multilevel"/>
    <w:tmpl w:val="590ECD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DD746B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D82E26"/>
    <w:rsid w:val="1816699B"/>
    <w:rsid w:val="185A6C83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52218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367F1D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8385645"/>
    <w:rsid w:val="684E76D2"/>
    <w:rsid w:val="688E19D0"/>
    <w:rsid w:val="6901620A"/>
    <w:rsid w:val="69091BC2"/>
    <w:rsid w:val="6A3477CD"/>
    <w:rsid w:val="6A373ADE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70364F4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2018-05-10T03:05:46Z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