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jc w:val="both"/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</w:pPr>
    </w:p>
    <w:p>
      <w:pPr>
        <w:spacing w:line="276" w:lineRule="auto"/>
        <w:jc w:val="both"/>
        <w:rPr>
          <w:rFonts w:ascii="方正姚体" w:hAnsi="方正姚体" w:eastAsia="方正姚体" w:cs="方正姚体"/>
          <w:b/>
          <w:bCs/>
          <w:sz w:val="32"/>
          <w:szCs w:val="32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32"/>
          <w:szCs w:val="32"/>
          <w:lang w:val="en-US" w:eastAsia="zh-CN"/>
        </w:rPr>
        <w:t>就业班JavaSE 第二天【方法重写、this、super、抽象类】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重写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请阐述你对重写的理解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请问什么是重写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请问什么时候需要重写,并举例说明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请问重写有哪些注意事项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子类的成员与父类的成员变量重名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请阐述当子类的成员与父类的成员变量重名时,如何访问成员变量 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请说出当子类的成员与父类的成员变量重名时,在子类中,如何访问子类的成员变量?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请说出当子类的成员与父类的成员变量重名时,在子类中,如何访问父类的成员变量?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this与super关键字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请阐述this与super关键字的作用和注意事项.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请说如何使用this关键字访问本类的成员变量?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请说如何使用this关键字在构造方法中,调用本类的其他构造方法?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请说如何使用super关键字访问父类的成员变量?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请说如何使用super关键字在构造方法中,调用父类的构造方法?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请说如果在构造方法中我们没有this调用父类的构造方法,也没有super调用父类的构造方法,会怎么样?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请问在构造方法中可以同时使用this调用本类构造方法,super调用父类构造方法吗?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请阐述你对抽象方法和抽象类的理解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请说出什么抽象方法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请说出什么抽象类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请说出抽象方法的特点是什么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请问什么时候需要使用抽象方法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请抽象类可以直接创建对象吗? 为什么?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请问什么是方法实现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请问抽象类可以有构造方法吗,构造方法在抽象类有意义吗?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请问抽象类一定是父类吗?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请问抽象类中可以没有抽象方法吗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请问是先有抽象类还是先有子类?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子类访问父类的成员变量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子类访问父类的方法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在子类中使用super关键调用父类构造方法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一只黄色的加菲猫和一条白色名称为洛洛的哈士奇狗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把猫和狗共性抽取到动物类中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 名称(name), 颜色(color)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要求:成员变量私有,提供空参和有参的构造方法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定义猫类(Cat),继承Animal类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提供空参,有参构造方法,在有参构造中调用父类的构造方法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定义狗类(Dog)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品种(breed)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提供空参,有参构造方法,在有参构造中调用父类的构造方法</w:t>
      </w:r>
    </w:p>
    <w:p>
      <w:pPr>
        <w:numPr>
          <w:ilvl w:val="0"/>
          <w:numId w:val="6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创建测试类Test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使用Cat类的带参构造创建猫对象 c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Dog 类的带参构造创建狗对象 d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继承后对象的内存图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请绘制Dog d =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这句代码的内存图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这里Dog类是第5题中的Dog类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打开画图软件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在画布的左上角写上: 继承后对象的内存图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在左边写上: Dog d =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在这句代码右边,绘制大长方形方块,在左上角标注 栈内存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在这个长方形方块的右侧,在绘制一个更大的方块标注为: 堆内存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在栈内存的方块内部,绘制一个小方块, 在左上角标注为Dog d; 表示为局部变量d开辟的存储空间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在堆内存的方法内部,绘制一个大一点方块,用于描述创建对象分配的存储空间,在这个方块,上面写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表示创建对象分配的存储空间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在这个对象的方块内,右边绘制一个比较大方块,这个方法左上角标注为super表为父类开辟的存储空间.  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在父类的存储空间,绘制一个小方块,左上角标注为String name; 表示父类的name的成员变量; 小方块内部写上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,表示该成员变量的值为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再在父类的方块中绘制一个小方块,左上角标注为color,表示为成员变量color分配的存储空间,方块内部写上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,表示该成员变量的值为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在当前对象的方块内部,父类存储空间外部,绘制一个小方块,左上角标注为breed,表示为子类成员变量breed分配的存储空间,方块内部写上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,表示成员变量breed的值为哈士奇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在对象方块的左上角,标注0x001, 表示该对象的内存地址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在栈内存中,代表局部变量d的小方块中写上0x001,表示局部变量d中存储是对象的地址; 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绘制一条从栈内存局部变量d中0x001到堆内存对象的0x001带有箭头的线,表示栈内存的变量,指向堆内存的对象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工资为8000元的30岁的王小平老师,会吃饭(吃工作餐)和讲课.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成绩为90分的15岁的李小乐学生,会吃饭(吃学生餐)和学习.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把老师和学生的共性抽取人类中,人类不使用抽象类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名称(name),年龄(age)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吃饭(void eat())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30岁的王小平在吃饭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定义老师类(Teacher),继承Person类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 salary(工资)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工资为8000元的30岁的王小平老师在吃工作餐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lecture() 讲课方法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工资为8000元的30岁的王小平老师在讲课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定义学生类(Student),继承Person类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score(成绩)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成绩为90分的15岁的李小乐学生在吃学生餐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study() 学习方法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成绩为90分的15岁的李小乐学生在学习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创建老师对象t,并把名称赋值为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王小平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,年龄赋值为30,工资赋值为8000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调用老师对象t的吃饭方法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调用老师对象t的讲解方法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创建学生对象 s,并把名称赋值为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李小乐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,年龄赋值为14,成绩赋值为90分.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调用学生对象 s 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调用学生对象 s 的学习方法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2岁的红色的公鸡会吃饭(啄米)和打鸣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1岁的黑色的鸭子会吃饭(吃鱼)和游泳.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把公鸡和鸭子的共性抽取家禽类中,家禽类不使用抽象类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定义家禽类(Poultry)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颜色(color),年龄(age)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吃饭(void eat())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2岁的红色家禽在吃饭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定义公鸡类(Cock),继承Poultry类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2岁的红色公鸡在啄米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打鸣(crow)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2岁的红色公鸡在打鸣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定义鸭子类(Duck),继承Poultry类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1岁的黑色的鸭子在吃鱼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swim()  游泳方法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1岁的黑色的鸭子在游泳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0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创建公鸡对象c,并把颜色赋值为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红色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,年龄赋值为2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调用公鸡对象c的吃饭方法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调用公鸡对象c的打鸣方法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创建鸭子对象 d,并把颜色赋值为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,年龄赋值为1.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调用鸭子对象 d 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调用鸭子对象 d 的游泳方法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18岁的演员景甜会吃饭(吃小龙虾)和跳舞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30岁的歌手薛之谦会吃饭(吃大闸蟹)和唱歌.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把演员和歌手的共性抽取人类中,使用抽象类和抽象方法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 人类(Person)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姓名(name),年龄(age)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 吃饭(void eat())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定义演员类(Actor),继承Person类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 eat()方法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18岁的演员景甜在吃小龙虾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跳舞(dance)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18岁的演员景甜在跳白天鹅.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定义歌手类(Singer),继承Person类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30岁的歌手薛之谦在吃大闸蟹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sing()  唱歌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30岁的歌手薛之谦在演唱丑八怪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创建演员对象a,并把名称赋值为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,年龄赋值为18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调用演员对象a的吃饭方法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调用演员对象a的跳舞方法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创建歌手对象 s,并把姓名赋值为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薛之谦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,年龄赋值为30.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调用歌手对象 s 的吃饭方法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调用歌手对象 s 的唱歌方法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四条腿黑色的狗会吃饭(吃骨头)和看家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两条腿的绿色鹦鹉吃饭(吃小米)和说话.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把狗和鹦鹉的共性抽取动物类中,使用抽象类和抽象方法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 动物类(Animal)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颜色(color),腿的个数(numOfLegs)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 吃饭(void eat())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定义狗类(Dog),继承Animal类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 eat()方法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4条腿黑色的狗在啃骨头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看家(lookHome)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4条腿黑色的狗在看家.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定义鹦鹉类(Parrot),继承Animal类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2条腿的绿色鹦鹉在吃小米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say()  说明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2条腿的绿色鹦鹉在说你好,丑八怪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3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创建Dog对象d,并把颜色赋值为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,腿的个数赋值为4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调用Dog对象d的吃饭方法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调用Dog对象d的看家方法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创建Porrot对象 p,并把颜色赋值为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绿色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,腿的个数赋值为2.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调用Porrot对象 p 的吃饭方法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调用Porrot对象 p 的说话方法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在动物园中有多种动物,每种动物都年龄和腿的个数,按吃的不同分为食肉动物和食草动物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食肉动物: 有老虎,啄木鸟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食草动物: 有长颈鹿,兔子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吃的东西: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老虎: 年龄为 2的4条腿的老虎在吃羊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啄木鸟:  年龄为 1岁的2条腿的啄木鸟的在吃昆虫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长颈鹿:  年龄为 3 岁的4条腿的长颈鹿在吃树叶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兔子: 年龄为 1岁的4条腿的兔子在吃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狗尾草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一. 分析继承关系: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98425</wp:posOffset>
                </wp:positionV>
                <wp:extent cx="1143000" cy="441960"/>
                <wp:effectExtent l="12700" t="12700" r="1778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345" y="5287645"/>
                          <a:ext cx="11430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动物类(Animal)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95pt;margin-top:7.75pt;height:34.8pt;width:90pt;z-index:251658240;v-text-anchor:middle;mso-width-relative:page;mso-height-relative:page;" fillcolor="#DCE6F2 [660]" filled="t" stroked="t" coordsize="21600,21600" o:gfxdata="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SPdKtYAAAAJAQAADwAAAAAAAAABACAA&#10;AAAiAAAAZHJzL2Rvd25yZXYueG1sUEsBAhQAFAAAAAgAh07iQFmxJuaBAgAAAAUAAA4AAAAAAAAA&#10;AQAgAAAAJQEAAGRycy9lMm9Eb2MueG1sUEsFBgAAAAAGAAYAWQEAABg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动物类(Animal)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83185</wp:posOffset>
                </wp:positionV>
                <wp:extent cx="1055370" cy="304800"/>
                <wp:effectExtent l="1270" t="23495" r="10160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5" idx="2"/>
                      </wps:cNvCnPr>
                      <wps:spPr>
                        <a:xfrm flipV="1">
                          <a:off x="3185795" y="5721985"/>
                          <a:ext cx="105537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.85pt;margin-top:6.55pt;height:24pt;width:83.1pt;z-index:251669504;mso-width-relative:page;mso-height-relative:page;" filled="f" stroked="t" coordsize="21600,21600" o:gfxdata="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6ZyZ2gAAAAkBAAAPAAAAAAAAAAEAIAAAACIAAABkcnMvZG93bnJldi54bWxQ&#10;SwECFAAUAAAACACHTuJAF//+iC4CAAAPBAAADgAAAAAAAAABACAAAAApAQAAZHJzL2Uyb0RvYy54&#10;bWxQSwUGAAAAAAYABgBZAQAAy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570865</wp:posOffset>
                </wp:positionV>
                <wp:extent cx="610235" cy="381000"/>
                <wp:effectExtent l="2540" t="0" r="12065" b="152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  <a:endCxn id="7" idx="2"/>
                      </wps:cNvCnPr>
                      <wps:spPr>
                        <a:xfrm flipV="1">
                          <a:off x="0" y="0"/>
                          <a:ext cx="61023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0.55pt;margin-top:44.95pt;height:30pt;width:48.05pt;z-index:251718656;mso-width-relative:page;mso-height-relative:page;" filled="f" stroked="t" coordsize="21600,21600" o:gfxdata="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7ig/2gAA&#10;AAoBAAAPAAAAAAAAAAEAIAAAACIAAABkcnMvZG93bnJldi54bWxQSwECFAAUAAAACACHTuJAgcmD&#10;oBwCAAADBA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586105</wp:posOffset>
                </wp:positionV>
                <wp:extent cx="476250" cy="403860"/>
                <wp:effectExtent l="0" t="0" r="11430" b="76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6" idx="2"/>
                      </wps:cNvCnPr>
                      <wps:spPr>
                        <a:xfrm flipH="1" flipV="1">
                          <a:off x="0" y="0"/>
                          <a:ext cx="47625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0.85pt;margin-top:46.15pt;height:31.8pt;width:37.5pt;z-index:251706368;mso-width-relative:page;mso-height-relative:page;" filled="f" stroked="t" coordsize="21600,21600" o:gfxdata="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8A&#10;fWHYAAAACgEAAA8AAAAAAAAAAQAgAAAAIgAAAGRycy9kb3ducmV2LnhtbFBLAQIUABQAAAAIAIdO&#10;4kDJBmLnIwIAAA0EAAAOAAAAAAAAAAEAIAAAACc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586105</wp:posOffset>
                </wp:positionV>
                <wp:extent cx="941070" cy="365760"/>
                <wp:effectExtent l="1905" t="15240" r="1905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6" idx="2"/>
                      </wps:cNvCnPr>
                      <wps:spPr>
                        <a:xfrm flipV="1">
                          <a:off x="0" y="0"/>
                          <a:ext cx="9410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75pt;margin-top:46.15pt;height:28.8pt;width:74.1pt;z-index:251694080;mso-width-relative:page;mso-height-relative:page;" filled="f" stroked="t" coordsize="21600,21600" o:gfxdata="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v+D39oA&#10;AAAKAQAADwAAAAAAAAABACAAAAAiAAAAZHJzL2Rvd25yZXYueG1sUEsBAhQAFAAAAAgAh07iQNVb&#10;/ZIdAgAAAwQAAA4AAAAAAAAAAQAgAAAAKQEAAGRycy9lMm9Eb2MueG1sUEsFBgAAAAAGAAYAWQEA&#10;ALg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-145415</wp:posOffset>
                </wp:positionV>
                <wp:extent cx="1456055" cy="289560"/>
                <wp:effectExtent l="0" t="31750" r="6985" b="139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5" idx="2"/>
                      </wps:cNvCnPr>
                      <wps:spPr>
                        <a:xfrm flipH="1" flipV="1">
                          <a:off x="0" y="0"/>
                          <a:ext cx="1456055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95pt;margin-top:-11.45pt;height:22.8pt;width:114.65pt;z-index:251681792;mso-width-relative:page;mso-height-relative:page;" filled="f" stroked="t" coordsize="21600,21600" o:gfxdata="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XpiCm&#10;2AAAAAoBAAAPAAAAAAAAAAEAIAAAACIAAABkcnMvZG93bnJldi54bWxQSwECFAAUAAAACACHTuJA&#10;H/M5UCECAAANBAAADgAAAAAAAAABACAAAAAnAQAAZHJzL2Uyb0RvYy54bWxQSwUGAAAAAAYABgBZ&#10;AQAAu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144145</wp:posOffset>
                </wp:positionV>
                <wp:extent cx="1570355" cy="426720"/>
                <wp:effectExtent l="12700" t="12700" r="1714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食草类动物(Herbivore)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75pt;margin-top:11.35pt;height:33.6pt;width:123.65pt;z-index:251660288;v-text-anchor:middle;mso-width-relative:page;mso-height-relative:page;" fillcolor="#DCE6F2 [660]" filled="t" stroked="t" coordsize="21600,21600" o:gfxdata="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oUkL9gAAAAJAQAADwAAAAAAAAABACAAAAAiAAAA&#10;ZHJzL2Rvd25yZXYueG1sUEsBAhQAFAAAAAgAh07iQBWaLPF5AgAA9AQAAA4AAAAAAAAAAQAgAAAA&#10;JwEAAGRycy9lMm9Eb2MueG1sUEsFBgAAAAAGAAYAWQEAABI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食草类动物(Herbivore)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159385</wp:posOffset>
                </wp:positionV>
                <wp:extent cx="1409700" cy="426720"/>
                <wp:effectExtent l="12700" t="12700" r="2540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食肉动物(Carnivore)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35pt;margin-top:12.55pt;height:33.6pt;width:111pt;z-index:251659264;v-text-anchor:middle;mso-width-relative:page;mso-height-relative:page;" fillcolor="#DCE6F2 [660]" filled="t" stroked="t" coordsize="21600,21600" o:gfxdata="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AHvzNcAAAAJAQAADwAAAAAAAAABACAAAAAiAAAAZHJz&#10;L2Rvd25yZXYueG1sUEsBAhQAFAAAAAgAh07iQHNzp6V3AgAA9AQAAA4AAAAAAAAAAQAgAAAAJg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食肉动物(Carnivore)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115570</wp:posOffset>
                </wp:positionV>
                <wp:extent cx="902970" cy="409575"/>
                <wp:effectExtent l="0" t="9525" r="1143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H="1" flipV="1">
                          <a:off x="0" y="0"/>
                          <a:ext cx="90297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7.65pt;margin-top:9.1pt;height:32.25pt;width:71.1pt;z-index:251730944;mso-width-relative:page;mso-height-relative:page;" filled="f" stroked="t" coordsize="21600,21600" o:gfxdata="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jrb4dcAAAAJAQAA&#10;DwAAAAAAAAABACAAAAAiAAAAZHJzL2Rvd25yZXYueG1sUEsBAhQAFAAAAAgAh07iQD6iVekaAgAA&#10;8wMAAA4AAAAAAAAAAQAgAAAAJgEAAGRycy9lMm9Eb2MueG1sUEsFBgAAAAAGAAYAWQEAALIFAAAA&#10;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老虎(Tiger)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75pt;margin-top:2.95pt;height:33.6pt;width:90pt;z-index:251662336;v-text-anchor:middle;mso-width-relative:page;mso-height-relative:page;" fillcolor="#DCE6F2 [660]" filled="t" stroked="t" coordsize="21600,21600" o:gfxdata="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iUaRXVAAAABwEAAA8AAAAAAAAAAQAgAAAAIgAAAGRycy9k&#10;b3ducmV2LnhtbFBLAQIUABQAAAAIAIdO4kDyeUzzdwIAAPYEAAAOAAAAAAAAAAEAIAAAACQBAABk&#10;cnMvZTJvRG9jLnhtbFBLBQYAAAAABgAGAFkBAAAN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老虎(Tiger)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75565</wp:posOffset>
                </wp:positionV>
                <wp:extent cx="1143000" cy="426720"/>
                <wp:effectExtent l="12700" t="12700" r="1778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啄木鸟(Pecker)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35pt;margin-top:5.95pt;height:33.6pt;width:90pt;z-index:251664384;v-text-anchor:middle;mso-width-relative:page;mso-height-relative:page;" fillcolor="#DCE6F2 [660]" filled="t" stroked="t" coordsize="21600,21600" o:gfxdata="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1A2G7WAAAACQEAAA8AAAAAAAAAAQAgAAAAIgAAAGRy&#10;cy9kb3ducmV2LnhtbFBLAQIUABQAAAAIAIdO4kAzfvqyeQIAAPYEAAAOAAAAAAAAAAEAIAAAACUB&#10;AABkcnMvZTJvRG9jLnhtbFBLBQYAAAAABgAGAFkBAAAQ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啄木鸟(Pecker)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长颈鹿(Giraffe)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55pt;margin-top:2.95pt;height:33.6pt;width:90pt;z-index:251666432;v-text-anchor:middle;mso-width-relative:page;mso-height-relative:page;" fillcolor="#DCE6F2 [660]" filled="t" stroked="t" coordsize="21600,21600" o:gfxdata="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O5qu11QAAAAgBAAAPAAAAAAAAAAEAIAAAACIAAABkcnMv&#10;ZG93bnJldi54bWxQSwECFAAUAAAACACHTuJA8/6Zf3gCAAD2BAAADgAAAAAAAAABACAAAAAk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长颈鹿(Giraffe)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67945</wp:posOffset>
                </wp:positionV>
                <wp:extent cx="1143000" cy="426720"/>
                <wp:effectExtent l="12700" t="12700" r="17780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兔子(Rabbit)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75pt;margin-top:5.35pt;height:33.6pt;width:90pt;z-index:251668480;v-text-anchor:middle;mso-width-relative:page;mso-height-relative:page;" fillcolor="#DCE6F2 [660]" filled="t" stroked="t" coordsize="21600,21600" o:gfxdata="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XYMxdUAAAAJAQAADwAAAAAAAAABACAAAAAiAAAAZHJz&#10;L2Rvd25yZXYueG1sUEsBAhQAFAAAAAgAh07iQHB2IHB5AgAA9gQAAA4AAAAAAAAAAQAgAAAAJA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兔子(Rabbit)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最顶层父类: 动物类(Animal)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食肉类动物(Carnivore)和食草类动物(Herbivore)继承自动物类(Animal)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老虎(Tiger)和啄木鸟(Pecker)继承食肉类动物(Carnivore)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长颈鹿(Giraffe)和兔子(Rabbit)继承食草动物(Herbivore)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代码实现步骤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成员变量:年龄(age),腿的个数(numOfLegs)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抽象方法: void eat()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提供空参和有参构造方法和setXxx和getXxx方法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定义抽象类食肉类动物(Carnivore)继承自动物类(Animal)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定义抽象类食草类动物(Herbivore)继承自动物类(Animal)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定义老虎类(Tiger)继承食肉类动物(Carnivore)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2的4条腿的老虎在吃羊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定义啄木鸟(Pecker)继承食肉类动物(Carnivore)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1岁的2条腿的啄木鸟的在吃昆虫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定义长颈鹿(Giraffe)继承食草动物(Herbivore)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3 岁的4条腿的长颈鹿在吃树叶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定义兔子(Rabbit)继承食草动物(Herbivore)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1岁的4条腿的兔子在吃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狗尾草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定义测试类Test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提供main方法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在main方法中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创建老虎对象 t,年龄赋值为2,腿的个数赋值为4;调用老虎对象t的eat()方法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创建啄木鸟对象 p,年龄赋值为1,腿的个数赋值为2;调用啄木鸟对象p的eat()方法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创建长颈鹿对象 g,年龄赋值为3,腿的个数赋值为4;调用长颈鹿对象g的eat()方法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创建兔子对象 r,年龄赋值为1,,腿的个数赋值为4;调用兔子对象r的eat()方法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类名做参数类型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请用代码描述：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20岁1.75米的男孩慕容紫英有一个18岁1.6米瓜子脸女朋友欧阳青青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欧阳青青在洗一件白色的李宁牌子的衣服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慕容紫英去散步(和欧阳青青)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慕容紫英用带有阳刚之气的声音对欧阳青青说:我会守护你一生一世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欧阳青青微笑着用于甜美的声音对慕容紫英说:有你在我就安心.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男孩和女孩的共有成员提取到人类中,使用抽象类和抽象方法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定义衣服类(Clothes)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颜色(color)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品牌(brand)</w:t>
      </w:r>
    </w:p>
    <w:p>
      <w:pPr>
        <w:numPr>
          <w:ilvl w:val="1"/>
          <w:numId w:val="17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 无参,带参构造和setXxx和getXxx方法</w:t>
      </w:r>
    </w:p>
    <w:p>
      <w:pPr>
        <w:numPr>
          <w:ilvl w:val="0"/>
          <w:numId w:val="17"/>
        </w:numPr>
        <w:ind w:left="0" w:leftChars="0" w:firstLine="0" w:firstLineChars="0"/>
        <w:rPr>
          <w:lang w:val="zh-CN"/>
        </w:rPr>
      </w:pPr>
      <w:r>
        <w:rPr>
          <w:rFonts w:hint="eastAsia"/>
          <w:lang w:val="en-US" w:eastAsia="zh-CN"/>
        </w:rPr>
        <w:t>抽象类(Person)</w:t>
      </w:r>
    </w:p>
    <w:p>
      <w:pPr>
        <w:numPr>
          <w:ilvl w:val="1"/>
          <w:numId w:val="1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姓名 name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年龄 age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身高 height</w:t>
      </w:r>
    </w:p>
    <w:p>
      <w:pPr>
        <w:numPr>
          <w:ilvl w:val="1"/>
          <w:numId w:val="1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抽象方法  void say(String content)</w:t>
      </w:r>
    </w:p>
    <w:p>
      <w:pPr>
        <w:numPr>
          <w:ilvl w:val="1"/>
          <w:numId w:val="1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0"/>
        </w:numPr>
        <w:tabs>
          <w:tab w:val="left" w:pos="1260"/>
        </w:tabs>
        <w:ind w:leftChars="0"/>
        <w:rPr>
          <w:lang w:val="zh-CN"/>
        </w:rPr>
      </w:pPr>
      <w:r>
        <w:rPr>
          <w:rFonts w:hint="eastAsia"/>
          <w:lang w:val="en-US" w:eastAsia="zh-CN"/>
        </w:rPr>
        <w:t>3. 定义Girl类,继承Person类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脸型(String face)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成员方法: 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  void say(String content) 方法</w:t>
      </w:r>
    </w:p>
    <w:p>
      <w:pPr>
        <w:numPr>
          <w:ilvl w:val="3"/>
          <w:numId w:val="19"/>
        </w:numPr>
        <w:tabs>
          <w:tab w:val="left" w:pos="840"/>
          <w:tab w:val="clear" w:pos="1680"/>
        </w:tabs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输出格式: 欧阳青青微笑着用于甜美的声音对慕容紫英说:有你在我就安心.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特有方法: 洗衣服 wash(Clothes c) 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 欧阳青青在洗一件白色的李宁牌子的衣服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20"/>
        </w:numPr>
        <w:tabs>
          <w:tab w:val="left" w:pos="1260"/>
        </w:tabs>
        <w:ind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定义Boy类,继承Person类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女朋友 (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girlFriend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成员方法: 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  void say(String content) 方法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输出格式:容紫英用带有阳刚之气的声音对欧阳青青说:我会守护你一生一世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特有方法: 散步 walking() 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 慕容紫英和欧阳青青在河边的林荫小道上手牵着手散步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2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5. 定义测试类Test</w:t>
      </w:r>
    </w:p>
    <w:p>
      <w:pPr>
        <w:numPr>
          <w:ilvl w:val="1"/>
          <w:numId w:val="2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2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创建衣服对象 c,品牌初始化为李宁,颜色初始化为白色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创建女孩对象 girl,姓名赋值为欧阳青青,年龄赋值为18,身高赋值为1.6,脸型赋值为瓜子脸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创建男孩对象 boy,姓名赋值为慕容紫英,年龄赋值以为20,身高赋值1.75,女朋友赋值为girl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调用对象girl的洗衣服方法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调用对象boy的散步方法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调用对象boy的说话方法,传入: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我会守护你一生一世</w:t>
      </w:r>
      <w:r>
        <w:rPr>
          <w:rFonts w:hint="default"/>
          <w:lang w:val="en-US" w:eastAsia="zh-CN"/>
        </w:rPr>
        <w:t>”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调用对象 girl 的说话方法,传入: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有你在我就安心.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白色四条腿的北极熊(Bear)会吃(吃蜂蜜)和抓鱼(catchFish)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黑色四条腿的大熊猫(Panda)会吃(吃竹子)和爬树(climbTree)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把北极熊和大熊猫的共性提取动物类(Animal)中,不使用抽象类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4个轮子的白色的汽车可以跑(开着跑)和加油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2个轮子的红色电动自行车可以跑(骑着跑)和充电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把汽车和电动自行车的共性抽取到交通工具类中,使用抽象类和抽象方法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bookmarkStart w:id="0" w:name="_GoBack"/>
      <w:bookmarkEnd w:id="0"/>
      <w:r>
        <w:rPr>
          <w:rFonts w:hint="eastAsia"/>
          <w:lang w:val="en-US" w:eastAsia="zh-CN"/>
        </w:rPr>
        <w:t>极客营有很多员工(Employee),按照工作内容不同分教研部员工(Teacher)和行政部员工(AdminStaff)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教研部根据教学的方式不同又分为讲师(Lecturer)和助教(Tutor)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行政部根据负责事项不同,有分为维护专员(Maintainer),采购专员(Buyer)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公司的每一个员工都编号,姓名和其负责的工作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讲师: 工号为 666 的讲师 傅红雪 在讲课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助教: 工号为 668的助教 顾棋 在帮助学生解决问题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维护专员: 工号为 686 的维护专员 庖丁 在解决不能共享屏幕问题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采购专员: 工号为 888 的采购专员 景甜 在采购音响设备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参考今天的综合案例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663F"/>
    <w:multiLevelType w:val="multilevel"/>
    <w:tmpl w:val="58F166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55DE4"/>
    <w:multiLevelType w:val="singleLevel"/>
    <w:tmpl w:val="58F55DE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F55FB3"/>
    <w:multiLevelType w:val="multilevel"/>
    <w:tmpl w:val="58F55F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0DBFA0"/>
    <w:multiLevelType w:val="multilevel"/>
    <w:tmpl w:val="590DBFA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0FDC07"/>
    <w:multiLevelType w:val="singleLevel"/>
    <w:tmpl w:val="590FDC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0FDDF0"/>
    <w:multiLevelType w:val="singleLevel"/>
    <w:tmpl w:val="590FDD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0FDE0F"/>
    <w:multiLevelType w:val="singleLevel"/>
    <w:tmpl w:val="590FDE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0FE91C"/>
    <w:multiLevelType w:val="multilevel"/>
    <w:tmpl w:val="590FE9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02752"/>
    <w:multiLevelType w:val="multilevel"/>
    <w:tmpl w:val="591027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031E9"/>
    <w:multiLevelType w:val="multilevel"/>
    <w:tmpl w:val="591031E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0336C"/>
    <w:multiLevelType w:val="multilevel"/>
    <w:tmpl w:val="591033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03973"/>
    <w:multiLevelType w:val="multilevel"/>
    <w:tmpl w:val="591039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03B8C"/>
    <w:multiLevelType w:val="multilevel"/>
    <w:tmpl w:val="59103B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03B9C"/>
    <w:multiLevelType w:val="multilevel"/>
    <w:tmpl w:val="59103B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03C90"/>
    <w:multiLevelType w:val="multilevel"/>
    <w:tmpl w:val="59103C90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106141"/>
    <w:multiLevelType w:val="singleLevel"/>
    <w:tmpl w:val="59106141"/>
    <w:lvl w:ilvl="0" w:tentative="0">
      <w:start w:val="2"/>
      <w:numFmt w:val="chineseCounting"/>
      <w:suff w:val="space"/>
      <w:lvlText w:val="%1."/>
      <w:lvlJc w:val="left"/>
    </w:lvl>
  </w:abstractNum>
  <w:abstractNum w:abstractNumId="18">
    <w:nsid w:val="59106174"/>
    <w:multiLevelType w:val="multilevel"/>
    <w:tmpl w:val="5910617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1161C2"/>
    <w:multiLevelType w:val="multilevel"/>
    <w:tmpl w:val="591161C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116BB9"/>
    <w:multiLevelType w:val="multilevel"/>
    <w:tmpl w:val="59116BB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91178B6"/>
    <w:multiLevelType w:val="multilevel"/>
    <w:tmpl w:val="591178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19"/>
  </w:num>
  <w:num w:numId="13">
    <w:abstractNumId w:val="12"/>
  </w:num>
  <w:num w:numId="14">
    <w:abstractNumId w:val="20"/>
  </w:num>
  <w:num w:numId="15">
    <w:abstractNumId w:val="17"/>
  </w:num>
  <w:num w:numId="16">
    <w:abstractNumId w:val="18"/>
  </w:num>
  <w:num w:numId="17">
    <w:abstractNumId w:val="13"/>
  </w:num>
  <w:num w:numId="18">
    <w:abstractNumId w:val="1"/>
  </w:num>
  <w:num w:numId="19">
    <w:abstractNumId w:val="15"/>
  </w:num>
  <w:num w:numId="20">
    <w:abstractNumId w:val="16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5E2332"/>
    <w:rsid w:val="00666B0D"/>
    <w:rsid w:val="006B7E4E"/>
    <w:rsid w:val="006D2DE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4CAE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164B6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1E5CF6"/>
    <w:rsid w:val="01363CAB"/>
    <w:rsid w:val="01685581"/>
    <w:rsid w:val="017B455B"/>
    <w:rsid w:val="01A70836"/>
    <w:rsid w:val="01AF20E6"/>
    <w:rsid w:val="01B84D5C"/>
    <w:rsid w:val="01BD367A"/>
    <w:rsid w:val="01CD4ED8"/>
    <w:rsid w:val="01D90217"/>
    <w:rsid w:val="02233157"/>
    <w:rsid w:val="022E0738"/>
    <w:rsid w:val="02307D09"/>
    <w:rsid w:val="023A130D"/>
    <w:rsid w:val="024C4CAF"/>
    <w:rsid w:val="02733C28"/>
    <w:rsid w:val="02A666C3"/>
    <w:rsid w:val="0311265D"/>
    <w:rsid w:val="032B16E4"/>
    <w:rsid w:val="033232DE"/>
    <w:rsid w:val="03375B81"/>
    <w:rsid w:val="035E19EE"/>
    <w:rsid w:val="03890C15"/>
    <w:rsid w:val="041042A2"/>
    <w:rsid w:val="04806763"/>
    <w:rsid w:val="04FF58B7"/>
    <w:rsid w:val="053C314E"/>
    <w:rsid w:val="057300D5"/>
    <w:rsid w:val="05862D97"/>
    <w:rsid w:val="05C0674A"/>
    <w:rsid w:val="066B4E57"/>
    <w:rsid w:val="068B3A9D"/>
    <w:rsid w:val="06C43603"/>
    <w:rsid w:val="0719076C"/>
    <w:rsid w:val="072817BD"/>
    <w:rsid w:val="0742206A"/>
    <w:rsid w:val="074754BC"/>
    <w:rsid w:val="07FE205E"/>
    <w:rsid w:val="0821326C"/>
    <w:rsid w:val="08397DC4"/>
    <w:rsid w:val="083A2BF6"/>
    <w:rsid w:val="08546B89"/>
    <w:rsid w:val="085618D2"/>
    <w:rsid w:val="08665722"/>
    <w:rsid w:val="093D33BF"/>
    <w:rsid w:val="09AF1061"/>
    <w:rsid w:val="09C207EE"/>
    <w:rsid w:val="0A1B2672"/>
    <w:rsid w:val="0A60067F"/>
    <w:rsid w:val="0A967754"/>
    <w:rsid w:val="0AE8110C"/>
    <w:rsid w:val="0B5509DA"/>
    <w:rsid w:val="0BA00603"/>
    <w:rsid w:val="0BAA323D"/>
    <w:rsid w:val="0C0B6449"/>
    <w:rsid w:val="0C0D5181"/>
    <w:rsid w:val="0C404C41"/>
    <w:rsid w:val="0C824744"/>
    <w:rsid w:val="0CA54458"/>
    <w:rsid w:val="0CAD4F66"/>
    <w:rsid w:val="0CCD649F"/>
    <w:rsid w:val="0D805E8D"/>
    <w:rsid w:val="0D991A70"/>
    <w:rsid w:val="0DEE4F62"/>
    <w:rsid w:val="0DFE27FA"/>
    <w:rsid w:val="0E2259D5"/>
    <w:rsid w:val="0E701536"/>
    <w:rsid w:val="0E7F0679"/>
    <w:rsid w:val="0F88197A"/>
    <w:rsid w:val="0FC72597"/>
    <w:rsid w:val="0FE0699D"/>
    <w:rsid w:val="0FF961B8"/>
    <w:rsid w:val="10263C11"/>
    <w:rsid w:val="10274F40"/>
    <w:rsid w:val="103919EA"/>
    <w:rsid w:val="104E6A9B"/>
    <w:rsid w:val="10C124CA"/>
    <w:rsid w:val="1160642E"/>
    <w:rsid w:val="11613EFB"/>
    <w:rsid w:val="11B02B78"/>
    <w:rsid w:val="11E37729"/>
    <w:rsid w:val="123A67BF"/>
    <w:rsid w:val="125E4185"/>
    <w:rsid w:val="12F168DD"/>
    <w:rsid w:val="130D3051"/>
    <w:rsid w:val="133F1345"/>
    <w:rsid w:val="13642348"/>
    <w:rsid w:val="139E4F24"/>
    <w:rsid w:val="13A22CE0"/>
    <w:rsid w:val="13CE7059"/>
    <w:rsid w:val="13D07526"/>
    <w:rsid w:val="13F67E1C"/>
    <w:rsid w:val="14054914"/>
    <w:rsid w:val="147258E3"/>
    <w:rsid w:val="14B8055A"/>
    <w:rsid w:val="14D23005"/>
    <w:rsid w:val="14D31820"/>
    <w:rsid w:val="14F14BBC"/>
    <w:rsid w:val="14FE4547"/>
    <w:rsid w:val="15251477"/>
    <w:rsid w:val="155002B2"/>
    <w:rsid w:val="15A35740"/>
    <w:rsid w:val="15DA02AD"/>
    <w:rsid w:val="15F3191D"/>
    <w:rsid w:val="16315833"/>
    <w:rsid w:val="165C1059"/>
    <w:rsid w:val="1668456F"/>
    <w:rsid w:val="169E21DB"/>
    <w:rsid w:val="170540AB"/>
    <w:rsid w:val="17287661"/>
    <w:rsid w:val="17730D0E"/>
    <w:rsid w:val="17847CB4"/>
    <w:rsid w:val="179C06FB"/>
    <w:rsid w:val="179F41BF"/>
    <w:rsid w:val="17D82E26"/>
    <w:rsid w:val="1816699B"/>
    <w:rsid w:val="185A6C83"/>
    <w:rsid w:val="18865E2F"/>
    <w:rsid w:val="18E60C9E"/>
    <w:rsid w:val="18F90257"/>
    <w:rsid w:val="190017F2"/>
    <w:rsid w:val="19051045"/>
    <w:rsid w:val="190D79E3"/>
    <w:rsid w:val="190E6132"/>
    <w:rsid w:val="1996154A"/>
    <w:rsid w:val="1A212A2C"/>
    <w:rsid w:val="1A427B42"/>
    <w:rsid w:val="1A576A50"/>
    <w:rsid w:val="1B18254E"/>
    <w:rsid w:val="1B2F6F2E"/>
    <w:rsid w:val="1B7E00C0"/>
    <w:rsid w:val="1B873521"/>
    <w:rsid w:val="1BB63A36"/>
    <w:rsid w:val="1BFA419F"/>
    <w:rsid w:val="1C136437"/>
    <w:rsid w:val="1C3E416F"/>
    <w:rsid w:val="1C5C3CA5"/>
    <w:rsid w:val="1C605C22"/>
    <w:rsid w:val="1C9363E4"/>
    <w:rsid w:val="1C986430"/>
    <w:rsid w:val="1CE666DF"/>
    <w:rsid w:val="1CED6DD5"/>
    <w:rsid w:val="1DEE29B5"/>
    <w:rsid w:val="1E021FD5"/>
    <w:rsid w:val="1E0444BE"/>
    <w:rsid w:val="1E112F2E"/>
    <w:rsid w:val="1E6B6B64"/>
    <w:rsid w:val="1E757E8D"/>
    <w:rsid w:val="1E8253DE"/>
    <w:rsid w:val="1F6079D3"/>
    <w:rsid w:val="1F87407D"/>
    <w:rsid w:val="1F950587"/>
    <w:rsid w:val="1FC1615E"/>
    <w:rsid w:val="1FF054A6"/>
    <w:rsid w:val="20202CC6"/>
    <w:rsid w:val="20497911"/>
    <w:rsid w:val="20543F5C"/>
    <w:rsid w:val="206F16E1"/>
    <w:rsid w:val="20823089"/>
    <w:rsid w:val="20BA61CA"/>
    <w:rsid w:val="20F01717"/>
    <w:rsid w:val="20F94BBC"/>
    <w:rsid w:val="21015AB3"/>
    <w:rsid w:val="21292C45"/>
    <w:rsid w:val="21A20A07"/>
    <w:rsid w:val="21B01189"/>
    <w:rsid w:val="21EF2411"/>
    <w:rsid w:val="223D51EE"/>
    <w:rsid w:val="22DC5305"/>
    <w:rsid w:val="230735B4"/>
    <w:rsid w:val="23080984"/>
    <w:rsid w:val="23285E9C"/>
    <w:rsid w:val="239A6B88"/>
    <w:rsid w:val="24B1678B"/>
    <w:rsid w:val="24BD2F5A"/>
    <w:rsid w:val="24EA4191"/>
    <w:rsid w:val="24FE7E91"/>
    <w:rsid w:val="251F64B5"/>
    <w:rsid w:val="25852463"/>
    <w:rsid w:val="25EC23B7"/>
    <w:rsid w:val="260F6643"/>
    <w:rsid w:val="266F753B"/>
    <w:rsid w:val="26726486"/>
    <w:rsid w:val="26BA5364"/>
    <w:rsid w:val="26BF1770"/>
    <w:rsid w:val="271F28E9"/>
    <w:rsid w:val="274E317E"/>
    <w:rsid w:val="27BF38F3"/>
    <w:rsid w:val="2826401B"/>
    <w:rsid w:val="282F3D8C"/>
    <w:rsid w:val="289E5057"/>
    <w:rsid w:val="28AD407D"/>
    <w:rsid w:val="28C548C5"/>
    <w:rsid w:val="28DD3623"/>
    <w:rsid w:val="28F32538"/>
    <w:rsid w:val="295847D8"/>
    <w:rsid w:val="29A62D63"/>
    <w:rsid w:val="29E43271"/>
    <w:rsid w:val="2A1176CD"/>
    <w:rsid w:val="2A582997"/>
    <w:rsid w:val="2A910EB5"/>
    <w:rsid w:val="2AD72BF2"/>
    <w:rsid w:val="2ADB7701"/>
    <w:rsid w:val="2AF10B58"/>
    <w:rsid w:val="2B523B1D"/>
    <w:rsid w:val="2B7471A5"/>
    <w:rsid w:val="2B9357BC"/>
    <w:rsid w:val="2BD40B7E"/>
    <w:rsid w:val="2BEA2887"/>
    <w:rsid w:val="2C3A3115"/>
    <w:rsid w:val="2C73772C"/>
    <w:rsid w:val="2C746EB0"/>
    <w:rsid w:val="2D3547D5"/>
    <w:rsid w:val="2D414A97"/>
    <w:rsid w:val="2D4270C1"/>
    <w:rsid w:val="2E572034"/>
    <w:rsid w:val="2E5E292B"/>
    <w:rsid w:val="2E6744EC"/>
    <w:rsid w:val="2E8622B9"/>
    <w:rsid w:val="2E9F6F73"/>
    <w:rsid w:val="2EAA63F2"/>
    <w:rsid w:val="2F281077"/>
    <w:rsid w:val="2F9E21F8"/>
    <w:rsid w:val="2FA31260"/>
    <w:rsid w:val="2FD5567E"/>
    <w:rsid w:val="2FE20573"/>
    <w:rsid w:val="30334A26"/>
    <w:rsid w:val="311243AA"/>
    <w:rsid w:val="3129041B"/>
    <w:rsid w:val="314D4ADF"/>
    <w:rsid w:val="321F7313"/>
    <w:rsid w:val="323B4395"/>
    <w:rsid w:val="328F79E4"/>
    <w:rsid w:val="329D3072"/>
    <w:rsid w:val="32A01876"/>
    <w:rsid w:val="32A4498D"/>
    <w:rsid w:val="32F00D6D"/>
    <w:rsid w:val="33896BEA"/>
    <w:rsid w:val="33CC7DED"/>
    <w:rsid w:val="33F21F00"/>
    <w:rsid w:val="340E386E"/>
    <w:rsid w:val="341D3248"/>
    <w:rsid w:val="34886268"/>
    <w:rsid w:val="349C03AA"/>
    <w:rsid w:val="34A77759"/>
    <w:rsid w:val="34B32C51"/>
    <w:rsid w:val="351B6B96"/>
    <w:rsid w:val="35BF57E6"/>
    <w:rsid w:val="36053817"/>
    <w:rsid w:val="3614155C"/>
    <w:rsid w:val="36357F4D"/>
    <w:rsid w:val="36696C96"/>
    <w:rsid w:val="368D05A3"/>
    <w:rsid w:val="36DC5935"/>
    <w:rsid w:val="373F0B0F"/>
    <w:rsid w:val="37946C12"/>
    <w:rsid w:val="37A8744F"/>
    <w:rsid w:val="37CC5678"/>
    <w:rsid w:val="37D02EBE"/>
    <w:rsid w:val="383A73AD"/>
    <w:rsid w:val="38527F57"/>
    <w:rsid w:val="38714902"/>
    <w:rsid w:val="3884602D"/>
    <w:rsid w:val="38B10028"/>
    <w:rsid w:val="38E8512A"/>
    <w:rsid w:val="391578C4"/>
    <w:rsid w:val="39B86521"/>
    <w:rsid w:val="39D878C6"/>
    <w:rsid w:val="3A2A66EA"/>
    <w:rsid w:val="3A2B3345"/>
    <w:rsid w:val="3AA06E46"/>
    <w:rsid w:val="3ABF525C"/>
    <w:rsid w:val="3B153F0E"/>
    <w:rsid w:val="3B171E93"/>
    <w:rsid w:val="3B17211B"/>
    <w:rsid w:val="3B784165"/>
    <w:rsid w:val="3C2D4B4A"/>
    <w:rsid w:val="3C626F00"/>
    <w:rsid w:val="3CC303C8"/>
    <w:rsid w:val="3CE92666"/>
    <w:rsid w:val="3D25759E"/>
    <w:rsid w:val="3D375D6A"/>
    <w:rsid w:val="3D7D3D18"/>
    <w:rsid w:val="3DA47A86"/>
    <w:rsid w:val="3DB068C3"/>
    <w:rsid w:val="3DB65FC9"/>
    <w:rsid w:val="3DE72C94"/>
    <w:rsid w:val="3E7150FB"/>
    <w:rsid w:val="3E821CDC"/>
    <w:rsid w:val="3F1F3374"/>
    <w:rsid w:val="400C34DD"/>
    <w:rsid w:val="401255D3"/>
    <w:rsid w:val="402B7965"/>
    <w:rsid w:val="402E67D7"/>
    <w:rsid w:val="40455A80"/>
    <w:rsid w:val="404D6388"/>
    <w:rsid w:val="40590730"/>
    <w:rsid w:val="40712064"/>
    <w:rsid w:val="40A94320"/>
    <w:rsid w:val="414259E8"/>
    <w:rsid w:val="41820938"/>
    <w:rsid w:val="41855C69"/>
    <w:rsid w:val="41B94C43"/>
    <w:rsid w:val="41CE6C6C"/>
    <w:rsid w:val="432A4698"/>
    <w:rsid w:val="435D0578"/>
    <w:rsid w:val="436C039D"/>
    <w:rsid w:val="43CC58C5"/>
    <w:rsid w:val="44244DE2"/>
    <w:rsid w:val="44701E09"/>
    <w:rsid w:val="44741202"/>
    <w:rsid w:val="44BF1310"/>
    <w:rsid w:val="4544069D"/>
    <w:rsid w:val="45720087"/>
    <w:rsid w:val="45895DAA"/>
    <w:rsid w:val="45F5766B"/>
    <w:rsid w:val="462E5FDA"/>
    <w:rsid w:val="47447E29"/>
    <w:rsid w:val="47524F61"/>
    <w:rsid w:val="4776296A"/>
    <w:rsid w:val="47A12965"/>
    <w:rsid w:val="47AD16E9"/>
    <w:rsid w:val="47EB73D6"/>
    <w:rsid w:val="48B00DF3"/>
    <w:rsid w:val="48BE016E"/>
    <w:rsid w:val="48C513BD"/>
    <w:rsid w:val="49A51AD9"/>
    <w:rsid w:val="49CE5FD7"/>
    <w:rsid w:val="49D459B1"/>
    <w:rsid w:val="49F509C9"/>
    <w:rsid w:val="4A463767"/>
    <w:rsid w:val="4A816415"/>
    <w:rsid w:val="4A972690"/>
    <w:rsid w:val="4AA72778"/>
    <w:rsid w:val="4ACE197C"/>
    <w:rsid w:val="4AEB0419"/>
    <w:rsid w:val="4B8B0207"/>
    <w:rsid w:val="4BCE63B0"/>
    <w:rsid w:val="4BD91928"/>
    <w:rsid w:val="4C02510B"/>
    <w:rsid w:val="4C106F0B"/>
    <w:rsid w:val="4C576674"/>
    <w:rsid w:val="4CB47E64"/>
    <w:rsid w:val="4CBC74D2"/>
    <w:rsid w:val="4CE5580A"/>
    <w:rsid w:val="4CF15B21"/>
    <w:rsid w:val="4D21605F"/>
    <w:rsid w:val="4D267AA5"/>
    <w:rsid w:val="4D2C7473"/>
    <w:rsid w:val="4D892EDC"/>
    <w:rsid w:val="4DFF0E14"/>
    <w:rsid w:val="4EB27B3C"/>
    <w:rsid w:val="4EEA12F0"/>
    <w:rsid w:val="4F08227E"/>
    <w:rsid w:val="4F1A33F3"/>
    <w:rsid w:val="4F2A2D9B"/>
    <w:rsid w:val="4F530ACE"/>
    <w:rsid w:val="4F940842"/>
    <w:rsid w:val="4FA96D32"/>
    <w:rsid w:val="4FC07536"/>
    <w:rsid w:val="4FF80E12"/>
    <w:rsid w:val="50530812"/>
    <w:rsid w:val="5073394C"/>
    <w:rsid w:val="50933C50"/>
    <w:rsid w:val="50B23264"/>
    <w:rsid w:val="513C0EC6"/>
    <w:rsid w:val="51533D9B"/>
    <w:rsid w:val="51BA33A5"/>
    <w:rsid w:val="51F9310E"/>
    <w:rsid w:val="52050646"/>
    <w:rsid w:val="52977801"/>
    <w:rsid w:val="529B419F"/>
    <w:rsid w:val="535873BB"/>
    <w:rsid w:val="53E75DDF"/>
    <w:rsid w:val="54555083"/>
    <w:rsid w:val="5481194A"/>
    <w:rsid w:val="54B138BC"/>
    <w:rsid w:val="54D2173E"/>
    <w:rsid w:val="54F85EE2"/>
    <w:rsid w:val="55044BA6"/>
    <w:rsid w:val="551E42C6"/>
    <w:rsid w:val="55352CFD"/>
    <w:rsid w:val="55903395"/>
    <w:rsid w:val="55AC337C"/>
    <w:rsid w:val="563C5A53"/>
    <w:rsid w:val="56481394"/>
    <w:rsid w:val="56DD162D"/>
    <w:rsid w:val="56E85FCC"/>
    <w:rsid w:val="56F66739"/>
    <w:rsid w:val="572A6B61"/>
    <w:rsid w:val="57497354"/>
    <w:rsid w:val="57FC5C69"/>
    <w:rsid w:val="58351CF7"/>
    <w:rsid w:val="583831B6"/>
    <w:rsid w:val="58515861"/>
    <w:rsid w:val="58C852AF"/>
    <w:rsid w:val="58D92CAD"/>
    <w:rsid w:val="58F536AB"/>
    <w:rsid w:val="594353CC"/>
    <w:rsid w:val="59694D26"/>
    <w:rsid w:val="59706742"/>
    <w:rsid w:val="59D92351"/>
    <w:rsid w:val="5A862055"/>
    <w:rsid w:val="5ACA235E"/>
    <w:rsid w:val="5B7D7D0B"/>
    <w:rsid w:val="5BEC52C2"/>
    <w:rsid w:val="5C276D15"/>
    <w:rsid w:val="5C2A0588"/>
    <w:rsid w:val="5CBC0B2F"/>
    <w:rsid w:val="5CEF56D0"/>
    <w:rsid w:val="5D014CD0"/>
    <w:rsid w:val="5D0B21BC"/>
    <w:rsid w:val="5D16023D"/>
    <w:rsid w:val="5D1914A7"/>
    <w:rsid w:val="5D504D09"/>
    <w:rsid w:val="5DB2773F"/>
    <w:rsid w:val="5E21776D"/>
    <w:rsid w:val="5E4F25FE"/>
    <w:rsid w:val="5E6D4E64"/>
    <w:rsid w:val="5ECE73E8"/>
    <w:rsid w:val="5F105C00"/>
    <w:rsid w:val="5F165597"/>
    <w:rsid w:val="5F3B2446"/>
    <w:rsid w:val="5F8D0EF4"/>
    <w:rsid w:val="5FD53FC8"/>
    <w:rsid w:val="5FE8782E"/>
    <w:rsid w:val="600558DF"/>
    <w:rsid w:val="6013381E"/>
    <w:rsid w:val="608733CD"/>
    <w:rsid w:val="608B1792"/>
    <w:rsid w:val="60DF7843"/>
    <w:rsid w:val="610E7B33"/>
    <w:rsid w:val="611374CB"/>
    <w:rsid w:val="611A02A8"/>
    <w:rsid w:val="61281A44"/>
    <w:rsid w:val="61691B19"/>
    <w:rsid w:val="61A17FB0"/>
    <w:rsid w:val="61BF076B"/>
    <w:rsid w:val="62037937"/>
    <w:rsid w:val="62155C30"/>
    <w:rsid w:val="62AA0499"/>
    <w:rsid w:val="62C464CA"/>
    <w:rsid w:val="62E44812"/>
    <w:rsid w:val="630879B0"/>
    <w:rsid w:val="635E64DC"/>
    <w:rsid w:val="637B79B8"/>
    <w:rsid w:val="63A70D3A"/>
    <w:rsid w:val="641306FB"/>
    <w:rsid w:val="64801163"/>
    <w:rsid w:val="64AE5E41"/>
    <w:rsid w:val="64B57C94"/>
    <w:rsid w:val="650126C0"/>
    <w:rsid w:val="6560770B"/>
    <w:rsid w:val="65AB2674"/>
    <w:rsid w:val="65AD35BA"/>
    <w:rsid w:val="65E45880"/>
    <w:rsid w:val="6613552D"/>
    <w:rsid w:val="66173D8D"/>
    <w:rsid w:val="661D52D4"/>
    <w:rsid w:val="663A3322"/>
    <w:rsid w:val="66AC0896"/>
    <w:rsid w:val="673459C2"/>
    <w:rsid w:val="6755461F"/>
    <w:rsid w:val="677A2429"/>
    <w:rsid w:val="67CD372A"/>
    <w:rsid w:val="67D46449"/>
    <w:rsid w:val="67D60E56"/>
    <w:rsid w:val="68160A72"/>
    <w:rsid w:val="68385645"/>
    <w:rsid w:val="684E76D2"/>
    <w:rsid w:val="688E19D0"/>
    <w:rsid w:val="68987579"/>
    <w:rsid w:val="6901620A"/>
    <w:rsid w:val="69091BC2"/>
    <w:rsid w:val="69F24457"/>
    <w:rsid w:val="6A3477CD"/>
    <w:rsid w:val="6A373ADE"/>
    <w:rsid w:val="6A3A0E8C"/>
    <w:rsid w:val="6A932A98"/>
    <w:rsid w:val="6AD25DA3"/>
    <w:rsid w:val="6AE05D1B"/>
    <w:rsid w:val="6B0079F7"/>
    <w:rsid w:val="6B197ED3"/>
    <w:rsid w:val="6B3D3DD5"/>
    <w:rsid w:val="6B654497"/>
    <w:rsid w:val="6B725F31"/>
    <w:rsid w:val="6C0456B8"/>
    <w:rsid w:val="6C581686"/>
    <w:rsid w:val="6C787E2A"/>
    <w:rsid w:val="6C967985"/>
    <w:rsid w:val="6CC500F1"/>
    <w:rsid w:val="6CC66242"/>
    <w:rsid w:val="6CE43489"/>
    <w:rsid w:val="6D1676F2"/>
    <w:rsid w:val="6E0121E8"/>
    <w:rsid w:val="6EC913D0"/>
    <w:rsid w:val="6ECC0609"/>
    <w:rsid w:val="6EDD0407"/>
    <w:rsid w:val="6EFE1A21"/>
    <w:rsid w:val="6F111E9B"/>
    <w:rsid w:val="6F2E6D48"/>
    <w:rsid w:val="6F3E68DF"/>
    <w:rsid w:val="6F5F66D0"/>
    <w:rsid w:val="70364F4E"/>
    <w:rsid w:val="70A90123"/>
    <w:rsid w:val="71172167"/>
    <w:rsid w:val="71391654"/>
    <w:rsid w:val="71D20FE6"/>
    <w:rsid w:val="725E6562"/>
    <w:rsid w:val="72B66695"/>
    <w:rsid w:val="72BC73FA"/>
    <w:rsid w:val="72C460EF"/>
    <w:rsid w:val="72E27705"/>
    <w:rsid w:val="7301403D"/>
    <w:rsid w:val="7309120B"/>
    <w:rsid w:val="73167726"/>
    <w:rsid w:val="734746E1"/>
    <w:rsid w:val="73775037"/>
    <w:rsid w:val="738962A4"/>
    <w:rsid w:val="73902029"/>
    <w:rsid w:val="744E3459"/>
    <w:rsid w:val="74705DEC"/>
    <w:rsid w:val="74B03897"/>
    <w:rsid w:val="7522527F"/>
    <w:rsid w:val="75351F46"/>
    <w:rsid w:val="754E21E1"/>
    <w:rsid w:val="756A0A7B"/>
    <w:rsid w:val="75761C67"/>
    <w:rsid w:val="75803CFD"/>
    <w:rsid w:val="75D02959"/>
    <w:rsid w:val="75FF5BE5"/>
    <w:rsid w:val="76234A8B"/>
    <w:rsid w:val="768D0E5F"/>
    <w:rsid w:val="769D195A"/>
    <w:rsid w:val="76B54703"/>
    <w:rsid w:val="76CE65FB"/>
    <w:rsid w:val="76D904F2"/>
    <w:rsid w:val="76F30FFB"/>
    <w:rsid w:val="77102616"/>
    <w:rsid w:val="78257E79"/>
    <w:rsid w:val="785D2D34"/>
    <w:rsid w:val="787417FF"/>
    <w:rsid w:val="789445A9"/>
    <w:rsid w:val="78C0435E"/>
    <w:rsid w:val="78C137FF"/>
    <w:rsid w:val="79073D44"/>
    <w:rsid w:val="793D5FC5"/>
    <w:rsid w:val="7973730C"/>
    <w:rsid w:val="79CD124E"/>
    <w:rsid w:val="7A204E9E"/>
    <w:rsid w:val="7A514EEA"/>
    <w:rsid w:val="7A8E5118"/>
    <w:rsid w:val="7AA75AE6"/>
    <w:rsid w:val="7AF24688"/>
    <w:rsid w:val="7B396AF1"/>
    <w:rsid w:val="7B7144CB"/>
    <w:rsid w:val="7B777A51"/>
    <w:rsid w:val="7B7A6744"/>
    <w:rsid w:val="7B8E6BEC"/>
    <w:rsid w:val="7BBD4386"/>
    <w:rsid w:val="7C012ADC"/>
    <w:rsid w:val="7C727EC0"/>
    <w:rsid w:val="7C853DEC"/>
    <w:rsid w:val="7C9E55A5"/>
    <w:rsid w:val="7D064273"/>
    <w:rsid w:val="7D293D36"/>
    <w:rsid w:val="7D9D02EB"/>
    <w:rsid w:val="7DB701A7"/>
    <w:rsid w:val="7DC00FE3"/>
    <w:rsid w:val="7DCA7DB7"/>
    <w:rsid w:val="7DEF2FEE"/>
    <w:rsid w:val="7DFC6A8E"/>
    <w:rsid w:val="7E431981"/>
    <w:rsid w:val="7F274BB0"/>
    <w:rsid w:val="7F682FC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jerry</cp:lastModifiedBy>
  <dcterms:modified xsi:type="dcterms:W3CDTF">2018-05-29T03:19:09Z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